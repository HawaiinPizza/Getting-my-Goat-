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A4808" w14:textId="77777777" w:rsidR="005E2639" w:rsidRDefault="005E2639">
      <w:pPr>
        <w:pStyle w:val="Title"/>
      </w:pPr>
    </w:p>
    <w:p w14:paraId="264A3B44" w14:textId="77777777" w:rsidR="005E2639" w:rsidRDefault="005E2639">
      <w:pPr>
        <w:pStyle w:val="Title"/>
        <w:jc w:val="left"/>
        <w:rPr>
          <w:color w:val="FF0000"/>
          <w:sz w:val="24"/>
        </w:rPr>
      </w:pPr>
      <w:r>
        <w:rPr>
          <w:color w:val="FF0000"/>
          <w:sz w:val="24"/>
        </w:rPr>
        <w:t xml:space="preserve"> </w:t>
      </w:r>
    </w:p>
    <w:p w14:paraId="08D069D0" w14:textId="77777777" w:rsidR="005E2639" w:rsidRDefault="005E2639">
      <w:pPr>
        <w:pStyle w:val="Title"/>
      </w:pPr>
    </w:p>
    <w:p w14:paraId="3E77F654" w14:textId="77777777" w:rsidR="005E2639" w:rsidRDefault="005E2639">
      <w:pPr>
        <w:pStyle w:val="Title"/>
      </w:pPr>
    </w:p>
    <w:p w14:paraId="1B31BCF9" w14:textId="77777777" w:rsidR="005E2639" w:rsidRDefault="005E2639">
      <w:pPr>
        <w:pStyle w:val="Title"/>
      </w:pPr>
    </w:p>
    <w:p w14:paraId="5E2B68BC" w14:textId="77777777" w:rsidR="005E2639" w:rsidRDefault="005E2639">
      <w:pPr>
        <w:pStyle w:val="Title"/>
      </w:pPr>
    </w:p>
    <w:p w14:paraId="425DCAB0" w14:textId="7CDDE769" w:rsidR="005E2639" w:rsidRPr="00A93927" w:rsidRDefault="00A93927" w:rsidP="00A93927">
      <w:pPr>
        <w:rPr>
          <w:b/>
          <w:sz w:val="36"/>
          <w:szCs w:val="36"/>
        </w:rPr>
      </w:pPr>
      <w:r>
        <w:rPr>
          <w:b/>
          <w:sz w:val="36"/>
          <w:szCs w:val="36"/>
        </w:rPr>
        <w:t>CIS 375 – Fall 2019 Term Project - BRAINS</w:t>
      </w:r>
      <w:r w:rsidR="005E2639">
        <w:rPr>
          <w:b/>
          <w:sz w:val="36"/>
        </w:rPr>
        <w:t xml:space="preserve">    </w:t>
      </w:r>
    </w:p>
    <w:p w14:paraId="2335AC56" w14:textId="77777777" w:rsidR="005E2639" w:rsidRDefault="009E1107">
      <w:pPr>
        <w:spacing w:after="0"/>
        <w:rPr>
          <w:b/>
          <w:bCs/>
          <w:sz w:val="16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491B0E5" wp14:editId="343C035B">
                <wp:simplePos x="0" y="0"/>
                <wp:positionH relativeFrom="column">
                  <wp:posOffset>0</wp:posOffset>
                </wp:positionH>
                <wp:positionV relativeFrom="paragraph">
                  <wp:posOffset>10795</wp:posOffset>
                </wp:positionV>
                <wp:extent cx="5403850" cy="0"/>
                <wp:effectExtent l="9525" t="12065" r="6350" b="6985"/>
                <wp:wrapNone/>
                <wp:docPr id="1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385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CEB415" id="Line 5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85pt" to="425.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" strokeweight="1pt"/>
            </w:pict>
          </mc:Fallback>
        </mc:AlternateContent>
      </w:r>
    </w:p>
    <w:p w14:paraId="5D213662" w14:textId="77777777" w:rsidR="005E2639" w:rsidRDefault="005E2639">
      <w:pPr>
        <w:pStyle w:val="Subtitle"/>
        <w:rPr>
          <w:sz w:val="36"/>
        </w:rPr>
      </w:pPr>
      <w:r>
        <w:rPr>
          <w:caps w:val="0"/>
          <w:sz w:val="36"/>
        </w:rPr>
        <w:t>Use Case Specification</w:t>
      </w:r>
      <w:r w:rsidR="006A6E72">
        <w:rPr>
          <w:caps w:val="0"/>
          <w:sz w:val="36"/>
        </w:rPr>
        <w:t xml:space="preserve"> Document</w:t>
      </w:r>
    </w:p>
    <w:p w14:paraId="5E3030F4" w14:textId="77777777" w:rsidR="005E2639" w:rsidRDefault="005E2639">
      <w:pPr>
        <w:pStyle w:val="TableofAuthorities"/>
        <w:tabs>
          <w:tab w:val="clear" w:pos="8640"/>
        </w:tabs>
        <w:spacing w:after="120"/>
      </w:pPr>
    </w:p>
    <w:p w14:paraId="79D2FB4C" w14:textId="066427B3" w:rsidR="005E2639" w:rsidRDefault="00D45A89">
      <w:pPr>
        <w:rPr>
          <w:b/>
          <w:bCs/>
          <w:sz w:val="36"/>
        </w:rPr>
      </w:pPr>
      <w:r>
        <w:rPr>
          <w:b/>
          <w:bCs/>
          <w:sz w:val="36"/>
        </w:rPr>
        <w:t>3</w:t>
      </w:r>
    </w:p>
    <w:p w14:paraId="2DFF79B6" w14:textId="5AF04AF9" w:rsidR="005E2639" w:rsidRDefault="00D45A89">
      <w:pPr>
        <w:rPr>
          <w:b/>
          <w:bCs/>
          <w:sz w:val="36"/>
        </w:rPr>
      </w:pPr>
      <w:r>
        <w:rPr>
          <w:b/>
          <w:bCs/>
          <w:sz w:val="36"/>
        </w:rPr>
        <w:t>Question Maintenance</w:t>
      </w:r>
    </w:p>
    <w:p w14:paraId="3CED128F" w14:textId="71C6BFC1" w:rsidR="005E2639" w:rsidRDefault="005E2639">
      <w:pPr>
        <w:rPr>
          <w:b/>
          <w:bCs/>
        </w:rPr>
      </w:pPr>
      <w:r>
        <w:rPr>
          <w:b/>
          <w:bCs/>
          <w:sz w:val="36"/>
        </w:rPr>
        <w:t xml:space="preserve">Version No.  </w:t>
      </w:r>
      <w:r w:rsidR="00D45A89">
        <w:rPr>
          <w:b/>
          <w:bCs/>
          <w:sz w:val="36"/>
        </w:rPr>
        <w:t>1.0.0</w:t>
      </w:r>
    </w:p>
    <w:p w14:paraId="6DEDD0D0" w14:textId="77777777" w:rsidR="005E2639" w:rsidRDefault="005E2639"/>
    <w:p w14:paraId="5770A5BC" w14:textId="77777777" w:rsidR="005E2639" w:rsidRDefault="005E2639">
      <w:pPr>
        <w:pStyle w:val="Title"/>
        <w:jc w:val="left"/>
      </w:pPr>
    </w:p>
    <w:p w14:paraId="179305F9" w14:textId="77777777" w:rsidR="005E2639" w:rsidRDefault="005E2639">
      <w:pPr>
        <w:pStyle w:val="FrontTitle"/>
        <w:spacing w:before="0" w:after="0" w:line="240" w:lineRule="auto"/>
      </w:pPr>
      <w:r>
        <w:br w:type="page"/>
      </w:r>
      <w:r>
        <w:lastRenderedPageBreak/>
        <w:t>Project Document Revision History</w:t>
      </w:r>
    </w:p>
    <w:tbl>
      <w:tblPr>
        <w:tblpPr w:leftFromText="180" w:rightFromText="180" w:vertAnchor="text" w:horzAnchor="margin" w:tblpY="237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1260"/>
        <w:gridCol w:w="2520"/>
        <w:gridCol w:w="4788"/>
      </w:tblGrid>
      <w:tr w:rsidR="005E2639" w14:paraId="68109DEC" w14:textId="77777777" w:rsidTr="00F53F3F">
        <w:tc>
          <w:tcPr>
            <w:tcW w:w="1008" w:type="dxa"/>
          </w:tcPr>
          <w:p w14:paraId="7E58F1C7" w14:textId="77777777" w:rsidR="005E2639" w:rsidRDefault="005E2639">
            <w:pPr>
              <w:pStyle w:val="ColumnHeader"/>
              <w:jc w:val="center"/>
            </w:pPr>
            <w:proofErr w:type="spellStart"/>
            <w:r>
              <w:t>VersionNumber</w:t>
            </w:r>
            <w:proofErr w:type="spellEnd"/>
          </w:p>
        </w:tc>
        <w:tc>
          <w:tcPr>
            <w:tcW w:w="1260" w:type="dxa"/>
          </w:tcPr>
          <w:p w14:paraId="354054B5" w14:textId="77777777" w:rsidR="005E2639" w:rsidRDefault="005E2639">
            <w:pPr>
              <w:pStyle w:val="ColumnHeader"/>
              <w:jc w:val="center"/>
            </w:pPr>
            <w:r>
              <w:t>Date</w:t>
            </w:r>
          </w:p>
        </w:tc>
        <w:tc>
          <w:tcPr>
            <w:tcW w:w="2520" w:type="dxa"/>
          </w:tcPr>
          <w:p w14:paraId="7FFE6F81" w14:textId="77777777" w:rsidR="005E2639" w:rsidRDefault="005E2639">
            <w:pPr>
              <w:pStyle w:val="ColumnHeader"/>
              <w:jc w:val="center"/>
            </w:pPr>
            <w:r>
              <w:t>Revision Author</w:t>
            </w:r>
          </w:p>
        </w:tc>
        <w:tc>
          <w:tcPr>
            <w:tcW w:w="4788" w:type="dxa"/>
          </w:tcPr>
          <w:p w14:paraId="5F089A34" w14:textId="77777777" w:rsidR="005E2639" w:rsidRDefault="005E2639">
            <w:pPr>
              <w:pStyle w:val="ColumnHeader"/>
              <w:jc w:val="center"/>
            </w:pPr>
            <w:r>
              <w:t xml:space="preserve">Description </w:t>
            </w:r>
            <w:r w:rsidR="006A6E72">
              <w:t>of Revision</w:t>
            </w:r>
          </w:p>
        </w:tc>
      </w:tr>
      <w:tr w:rsidR="00F53F3F" w14:paraId="77DBEB24" w14:textId="77777777" w:rsidTr="00F53F3F">
        <w:tc>
          <w:tcPr>
            <w:tcW w:w="1008" w:type="dxa"/>
          </w:tcPr>
          <w:p w14:paraId="60874930" w14:textId="6EF491A9" w:rsidR="00F53F3F" w:rsidRDefault="00F53F3F" w:rsidP="00F53F3F">
            <w:r>
              <w:rPr>
                <w:szCs w:val="20"/>
              </w:rPr>
              <w:t>1.0.0</w:t>
            </w:r>
          </w:p>
        </w:tc>
        <w:tc>
          <w:tcPr>
            <w:tcW w:w="1260" w:type="dxa"/>
          </w:tcPr>
          <w:p w14:paraId="410FAA34" w14:textId="3784FB0E" w:rsidR="00F53F3F" w:rsidRDefault="00F53F3F" w:rsidP="00F53F3F">
            <w:r>
              <w:rPr>
                <w:szCs w:val="20"/>
              </w:rPr>
              <w:t>10/28/2019</w:t>
            </w:r>
          </w:p>
        </w:tc>
        <w:tc>
          <w:tcPr>
            <w:tcW w:w="2520" w:type="dxa"/>
          </w:tcPr>
          <w:p w14:paraId="110158B9" w14:textId="03A008E7" w:rsidR="00F53F3F" w:rsidRDefault="00F53F3F" w:rsidP="00F53F3F">
            <w:r>
              <w:rPr>
                <w:szCs w:val="20"/>
              </w:rPr>
              <w:t xml:space="preserve">Mostafa </w:t>
            </w:r>
            <w:proofErr w:type="spellStart"/>
            <w:r>
              <w:rPr>
                <w:szCs w:val="20"/>
              </w:rPr>
              <w:t>ELMajzoub</w:t>
            </w:r>
            <w:proofErr w:type="spellEnd"/>
          </w:p>
        </w:tc>
        <w:tc>
          <w:tcPr>
            <w:tcW w:w="4788" w:type="dxa"/>
          </w:tcPr>
          <w:p w14:paraId="7BB55DC9" w14:textId="2D823DF7" w:rsidR="00F53F3F" w:rsidRDefault="00F53F3F" w:rsidP="00F53F3F">
            <w:pPr>
              <w:ind w:left="360"/>
            </w:pPr>
            <w:r>
              <w:rPr>
                <w:szCs w:val="20"/>
              </w:rPr>
              <w:t>Creation of document.</w:t>
            </w:r>
          </w:p>
        </w:tc>
      </w:tr>
      <w:tr w:rsidR="005E2639" w14:paraId="3A61BDE2" w14:textId="77777777" w:rsidTr="00F53F3F">
        <w:tc>
          <w:tcPr>
            <w:tcW w:w="1008" w:type="dxa"/>
          </w:tcPr>
          <w:p w14:paraId="4AD8BF7C" w14:textId="77777777" w:rsidR="005E2639" w:rsidRDefault="005E2639"/>
        </w:tc>
        <w:tc>
          <w:tcPr>
            <w:tcW w:w="1260" w:type="dxa"/>
          </w:tcPr>
          <w:p w14:paraId="7836D82D" w14:textId="77777777" w:rsidR="005E2639" w:rsidRDefault="005E2639"/>
        </w:tc>
        <w:tc>
          <w:tcPr>
            <w:tcW w:w="2520" w:type="dxa"/>
          </w:tcPr>
          <w:p w14:paraId="6B103845" w14:textId="77777777" w:rsidR="005E2639" w:rsidRDefault="005E2639"/>
        </w:tc>
        <w:tc>
          <w:tcPr>
            <w:tcW w:w="4788" w:type="dxa"/>
          </w:tcPr>
          <w:p w14:paraId="684BAE11" w14:textId="77777777" w:rsidR="005E2639" w:rsidRDefault="005E2639">
            <w:pPr>
              <w:ind w:left="360"/>
            </w:pPr>
          </w:p>
        </w:tc>
      </w:tr>
    </w:tbl>
    <w:p w14:paraId="52BE5CAB" w14:textId="77777777" w:rsidR="005E2639" w:rsidRDefault="005E2639">
      <w:pPr>
        <w:pStyle w:val="Title"/>
        <w:jc w:val="left"/>
        <w:rPr>
          <w:b w:val="0"/>
          <w:bCs/>
        </w:rPr>
      </w:pPr>
    </w:p>
    <w:p w14:paraId="6BF5F698" w14:textId="77777777" w:rsidR="005E2639" w:rsidRDefault="005E2639"/>
    <w:p w14:paraId="56020354" w14:textId="77777777" w:rsidR="005E2639" w:rsidRDefault="005E2639">
      <w:pPr>
        <w:pStyle w:val="Heading1"/>
        <w:numPr>
          <w:ilvl w:val="0"/>
          <w:numId w:val="0"/>
        </w:numPr>
      </w:pPr>
      <w:r>
        <w:br w:type="page"/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76"/>
      </w:tblGrid>
      <w:tr w:rsidR="005E2639" w14:paraId="7B92766A" w14:textId="77777777">
        <w:trPr>
          <w:trHeight w:val="374"/>
        </w:trPr>
        <w:tc>
          <w:tcPr>
            <w:tcW w:w="9576" w:type="dxa"/>
          </w:tcPr>
          <w:p w14:paraId="26468CC0" w14:textId="77777777" w:rsidR="005E2639" w:rsidRDefault="005E2639">
            <w:pPr>
              <w:spacing w:after="0"/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lastRenderedPageBreak/>
              <w:t>Table of Contents</w:t>
            </w:r>
          </w:p>
        </w:tc>
      </w:tr>
    </w:tbl>
    <w:p w14:paraId="45BDBAFE" w14:textId="5BED1B3B" w:rsidR="00996D18" w:rsidRDefault="005E2639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bCs/>
          <w:i/>
          <w:iCs/>
          <w:caps w:val="0"/>
        </w:rPr>
        <w:fldChar w:fldCharType="begin"/>
      </w:r>
      <w:r>
        <w:rPr>
          <w:b w:val="0"/>
          <w:bCs/>
          <w:i/>
          <w:iCs/>
          <w:caps w:val="0"/>
        </w:rPr>
        <w:instrText xml:space="preserve"> TOC \o "1-3" \h \z </w:instrText>
      </w:r>
      <w:r>
        <w:rPr>
          <w:b w:val="0"/>
          <w:bCs/>
          <w:i/>
          <w:iCs/>
          <w:caps w:val="0"/>
        </w:rPr>
        <w:fldChar w:fldCharType="separate"/>
      </w:r>
      <w:hyperlink w:anchor="_Toc23246188" w:history="1">
        <w:r w:rsidR="00996D18" w:rsidRPr="00C94C2D">
          <w:rPr>
            <w:rStyle w:val="Hyperlink"/>
            <w:noProof/>
          </w:rPr>
          <w:t>1.</w:t>
        </w:r>
        <w:r w:rsidR="00996D18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="00996D18" w:rsidRPr="00C94C2D">
          <w:rPr>
            <w:rStyle w:val="Hyperlink"/>
            <w:noProof/>
          </w:rPr>
          <w:t>Introduction</w:t>
        </w:r>
        <w:r w:rsidR="00996D18">
          <w:rPr>
            <w:noProof/>
            <w:webHidden/>
          </w:rPr>
          <w:tab/>
        </w:r>
        <w:r w:rsidR="00996D18">
          <w:rPr>
            <w:noProof/>
            <w:webHidden/>
          </w:rPr>
          <w:fldChar w:fldCharType="begin"/>
        </w:r>
        <w:r w:rsidR="00996D18">
          <w:rPr>
            <w:noProof/>
            <w:webHidden/>
          </w:rPr>
          <w:instrText xml:space="preserve"> PAGEREF _Toc23246188 \h </w:instrText>
        </w:r>
        <w:r w:rsidR="00996D18">
          <w:rPr>
            <w:noProof/>
            <w:webHidden/>
          </w:rPr>
        </w:r>
        <w:r w:rsidR="00996D18">
          <w:rPr>
            <w:noProof/>
            <w:webHidden/>
          </w:rPr>
          <w:fldChar w:fldCharType="separate"/>
        </w:r>
        <w:r w:rsidR="00996D18">
          <w:rPr>
            <w:noProof/>
            <w:webHidden/>
          </w:rPr>
          <w:t>4</w:t>
        </w:r>
        <w:r w:rsidR="00996D18">
          <w:rPr>
            <w:noProof/>
            <w:webHidden/>
          </w:rPr>
          <w:fldChar w:fldCharType="end"/>
        </w:r>
      </w:hyperlink>
    </w:p>
    <w:p w14:paraId="1ABB7DD7" w14:textId="52D309F4" w:rsidR="00996D18" w:rsidRDefault="00996D18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6189" w:history="1">
        <w:r w:rsidRPr="00C94C2D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Use Case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5D7533C" w14:textId="621D208E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190" w:history="1">
        <w:r w:rsidRPr="00C94C2D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A0EC21" w14:textId="2F3AB077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191" w:history="1">
        <w:r w:rsidRPr="00C94C2D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Use Case 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88F84D4" w14:textId="13228ADC" w:rsidR="00996D18" w:rsidRDefault="00996D18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6192" w:history="1">
        <w:r w:rsidRPr="00C94C2D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4E7A6DC" w14:textId="235405B9" w:rsidR="00996D18" w:rsidRDefault="00996D18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6193" w:history="1">
        <w:r w:rsidRPr="00C94C2D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Pre-condition(s)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5F92AB4" w14:textId="65D0525D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194" w:history="1">
        <w:r w:rsidRPr="00C94C2D">
          <w:rPr>
            <w:rStyle w:val="Hyperlink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A Department and department users has already been created to answer the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2E7FAA1" w14:textId="46C28F0B" w:rsidR="00996D18" w:rsidRDefault="00996D18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6195" w:history="1">
        <w:r w:rsidRPr="00C94C2D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Post-condition(s)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86D804" w14:textId="5C4B223B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196" w:history="1">
        <w:r w:rsidRPr="00C94C2D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Questions are modified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19F003" w14:textId="7393FAA4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197" w:history="1">
        <w:r w:rsidRPr="00C94C2D">
          <w:rPr>
            <w:rStyle w:val="Hyperlink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Questions are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1985C6" w14:textId="5C4E97E2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198" w:history="1">
        <w:r w:rsidRPr="00C94C2D">
          <w:rPr>
            <w:rStyle w:val="Hyperlink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Questions are removed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2DB8DF" w14:textId="77636214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199" w:history="1">
        <w:r w:rsidRPr="00C94C2D">
          <w:rPr>
            <w:rStyle w:val="Hyperlink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Help feature is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1A28D7" w14:textId="25A2D4B7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200" w:history="1">
        <w:r w:rsidRPr="00C94C2D">
          <w:rPr>
            <w:rStyle w:val="Hyperlink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Help feature is removed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39D942D" w14:textId="3AAE9759" w:rsidR="00996D18" w:rsidRDefault="00996D18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6201" w:history="1">
        <w:r w:rsidRPr="00C94C2D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Use Case Swimlane (Activity)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F4A548B" w14:textId="01F9D02D" w:rsidR="00996D18" w:rsidRDefault="00996D18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6202" w:history="1">
        <w:r w:rsidRPr="00C94C2D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Main/Basic Flow(s) of Events (Happy Path)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19A3C4E" w14:textId="22C34019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203" w:history="1">
        <w:r w:rsidRPr="00C94C2D">
          <w:rPr>
            <w:rStyle w:val="Hyperlink"/>
            <w:noProof/>
          </w:rPr>
          <w:t>7.1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Question is removed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082DB6" w14:textId="08C2F8FF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204" w:history="1">
        <w:r w:rsidRPr="00C94C2D">
          <w:rPr>
            <w:rStyle w:val="Hyperlink"/>
            <w:noProof/>
          </w:rPr>
          <w:t>7.2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Question is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CE93DC" w14:textId="3CE85625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205" w:history="1">
        <w:r w:rsidRPr="00C94C2D">
          <w:rPr>
            <w:rStyle w:val="Hyperlink"/>
            <w:noProof/>
          </w:rPr>
          <w:t>7.3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Question is modified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10B123F" w14:textId="7802B4E2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206" w:history="1">
        <w:r w:rsidRPr="00C94C2D">
          <w:rPr>
            <w:rStyle w:val="Hyperlink"/>
            <w:noProof/>
          </w:rPr>
          <w:t>7.4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Help button is added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0C7E4FD" w14:textId="1AF4CA37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207" w:history="1">
        <w:r w:rsidRPr="00C94C2D">
          <w:rPr>
            <w:rStyle w:val="Hyperlink"/>
            <w:noProof/>
          </w:rPr>
          <w:t>7.5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Help button is modified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FA8792F" w14:textId="1EAF6091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208" w:history="1">
        <w:r w:rsidRPr="00C94C2D">
          <w:rPr>
            <w:rStyle w:val="Hyperlink"/>
            <w:noProof/>
          </w:rPr>
          <w:t>7.6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Question is answered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D3DA730" w14:textId="032B4B6C" w:rsidR="00996D18" w:rsidRDefault="00996D18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6209" w:history="1">
        <w:r w:rsidRPr="00C94C2D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Alternate/Exception Flow of Events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43BABC" w14:textId="1EDE0FB2" w:rsidR="00996D18" w:rsidRDefault="00996D18">
      <w:pPr>
        <w:pStyle w:val="TOC2"/>
        <w:tabs>
          <w:tab w:val="left" w:pos="80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23246210" w:history="1">
        <w:r w:rsidRPr="00C94C2D">
          <w:rPr>
            <w:rStyle w:val="Hyperlink"/>
            <w:noProof/>
          </w:rPr>
          <w:t>8.1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Departments provide feedback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5F9BCF" w14:textId="71F354B4" w:rsidR="00996D18" w:rsidRDefault="00996D18">
      <w:pPr>
        <w:pStyle w:val="TOC1"/>
        <w:tabs>
          <w:tab w:val="left" w:pos="403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6211" w:history="1">
        <w:r w:rsidRPr="00C94C2D">
          <w:rPr>
            <w:rStyle w:val="Hyperlink"/>
            <w:noProof/>
          </w:rPr>
          <w:t>9.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94C2D">
          <w:rPr>
            <w:rStyle w:val="Hyperlink"/>
            <w:noProof/>
          </w:rPr>
          <w:t>Assumptions/Business Rules including 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E9220D" w14:textId="171898CA" w:rsidR="00996D18" w:rsidRDefault="00996D18">
      <w:pPr>
        <w:pStyle w:val="TOC1"/>
        <w:tabs>
          <w:tab w:val="left" w:pos="600"/>
          <w:tab w:val="right" w:leader="dot" w:pos="9350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23246212" w:history="1">
        <w:r w:rsidRPr="00C94C2D">
          <w:rPr>
            <w:rStyle w:val="Hyperlink"/>
            <w:rFonts w:cs="Arial"/>
            <w:noProof/>
          </w:rPr>
          <w:t>10.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szCs w:val="22"/>
          </w:rPr>
          <w:tab/>
        </w:r>
        <w:r w:rsidRPr="00C94C2D">
          <w:rPr>
            <w:rStyle w:val="Hyperlink"/>
            <w:rFonts w:cs="Arial"/>
            <w:noProof/>
          </w:rPr>
          <w:t>Use Case Specification Review and Signoff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_Toc23246212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07D6DB" w14:textId="378D608C" w:rsidR="005E2639" w:rsidRDefault="005E2639">
      <w:pPr>
        <w:pStyle w:val="TOC3"/>
      </w:pPr>
      <w:r>
        <w:rPr>
          <w:b/>
          <w:bCs w:val="0"/>
          <w:i w:val="0"/>
          <w:iCs w:val="0"/>
          <w:caps/>
          <w:szCs w:val="20"/>
        </w:rPr>
        <w:fldChar w:fldCharType="end"/>
      </w:r>
    </w:p>
    <w:p w14:paraId="38CA50BF" w14:textId="77777777" w:rsidR="005E2639" w:rsidRDefault="005E2639">
      <w:pPr>
        <w:pStyle w:val="Heading1"/>
      </w:pPr>
      <w:r>
        <w:br w:type="page"/>
      </w:r>
      <w:bookmarkStart w:id="1" w:name="_Toc37211657"/>
      <w:bookmarkStart w:id="2" w:name="_Toc423410238"/>
      <w:bookmarkStart w:id="3" w:name="_Toc425054504"/>
      <w:bookmarkStart w:id="4" w:name="_Toc23246188"/>
      <w:r>
        <w:lastRenderedPageBreak/>
        <w:t>Introduction</w:t>
      </w:r>
      <w:bookmarkEnd w:id="1"/>
      <w:bookmarkEnd w:id="4"/>
    </w:p>
    <w:p w14:paraId="44888A46" w14:textId="77777777" w:rsidR="006A6E72" w:rsidRDefault="005E2639" w:rsidP="00D21479">
      <w:r>
        <w:t xml:space="preserve">This document captures detailed functional </w:t>
      </w:r>
      <w:r w:rsidR="00D21479">
        <w:t xml:space="preserve">and non-functional </w:t>
      </w:r>
      <w:r w:rsidR="00ED44AD">
        <w:t xml:space="preserve">BUSINESS </w:t>
      </w:r>
      <w:r>
        <w:t xml:space="preserve">requirements.  Technical or application </w:t>
      </w:r>
      <w:r w:rsidR="00F67377">
        <w:t xml:space="preserve">IT </w:t>
      </w:r>
      <w:r w:rsidR="00ED44AD">
        <w:t>requirements</w:t>
      </w:r>
      <w:r>
        <w:t xml:space="preserve"> should not be detailed here.  </w:t>
      </w:r>
      <w:r w:rsidR="00D21479">
        <w:t>A separate Use Case</w:t>
      </w:r>
      <w:r>
        <w:t xml:space="preserve"> </w:t>
      </w:r>
      <w:r w:rsidR="00D21479">
        <w:t xml:space="preserve">Summary document ties </w:t>
      </w:r>
      <w:r w:rsidR="00ED44AD">
        <w:t xml:space="preserve">ALL </w:t>
      </w:r>
      <w:r w:rsidR="00D21479">
        <w:t>the individual use cases together. First</w:t>
      </w:r>
      <w:r>
        <w:t xml:space="preserve"> create the </w:t>
      </w:r>
      <w:r w:rsidR="00EF3DE0">
        <w:t>Use Case Summary</w:t>
      </w:r>
      <w:r w:rsidR="00ED44AD">
        <w:t xml:space="preserve"> </w:t>
      </w:r>
      <w:r w:rsidR="00F67377">
        <w:t xml:space="preserve">document </w:t>
      </w:r>
      <w:r w:rsidR="00ED44AD">
        <w:t>using application decomposition</w:t>
      </w:r>
      <w:r>
        <w:t xml:space="preserve">.  </w:t>
      </w:r>
      <w:r w:rsidR="00D21479">
        <w:t xml:space="preserve">Then </w:t>
      </w:r>
      <w:r>
        <w:t xml:space="preserve">increase the detail </w:t>
      </w:r>
      <w:r w:rsidR="00ED44AD">
        <w:t>by creating</w:t>
      </w:r>
      <w:r>
        <w:t xml:space="preserve"> the </w:t>
      </w:r>
      <w:r w:rsidR="00D21479">
        <w:t xml:space="preserve">individual </w:t>
      </w:r>
      <w:r w:rsidR="00ED44AD">
        <w:t>use case specifications</w:t>
      </w:r>
      <w:r w:rsidR="00D21479">
        <w:t xml:space="preserve"> – be careful not to create too many or not </w:t>
      </w:r>
      <w:r w:rsidR="00F67377">
        <w:t xml:space="preserve">create </w:t>
      </w:r>
      <w:r w:rsidR="00D21479">
        <w:t>enough use cases.</w:t>
      </w:r>
      <w:r>
        <w:t xml:space="preserve"> </w:t>
      </w:r>
    </w:p>
    <w:p w14:paraId="452D85EE" w14:textId="55425373" w:rsidR="005E2639" w:rsidRDefault="006A6E72" w:rsidP="006A6E72">
      <w:pPr>
        <w:pStyle w:val="InfoBlue"/>
        <w:ind w:left="0"/>
      </w:pPr>
      <w:r w:rsidRPr="00CE3BF7">
        <w:rPr>
          <w:i w:val="0"/>
          <w:color w:val="auto"/>
        </w:rPr>
        <w:t xml:space="preserve">Write a single paragraph describing </w:t>
      </w:r>
      <w:r>
        <w:rPr>
          <w:i w:val="0"/>
          <w:color w:val="auto"/>
        </w:rPr>
        <w:t xml:space="preserve">the </w:t>
      </w:r>
      <w:r w:rsidRPr="006A6E72">
        <w:rPr>
          <w:i w:val="0"/>
          <w:color w:val="auto"/>
          <w:u w:val="single"/>
        </w:rPr>
        <w:t>purpose</w:t>
      </w:r>
      <w:r w:rsidRPr="00CE3BF7">
        <w:rPr>
          <w:i w:val="0"/>
          <w:color w:val="auto"/>
        </w:rPr>
        <w:t xml:space="preserve"> of the </w:t>
      </w:r>
      <w:r w:rsidR="00F97BB0">
        <w:rPr>
          <w:i w:val="0"/>
          <w:color w:val="auto"/>
        </w:rPr>
        <w:t xml:space="preserve">specific </w:t>
      </w:r>
      <w:r w:rsidRPr="00CE3BF7">
        <w:rPr>
          <w:i w:val="0"/>
          <w:color w:val="auto"/>
        </w:rPr>
        <w:t>use case</w:t>
      </w:r>
      <w:r w:rsidR="00F67377">
        <w:rPr>
          <w:i w:val="0"/>
          <w:color w:val="auto"/>
        </w:rPr>
        <w:t xml:space="preserve"> in the Introduction</w:t>
      </w:r>
      <w:r w:rsidRPr="00CE3BF7">
        <w:rPr>
          <w:i w:val="0"/>
          <w:color w:val="auto"/>
        </w:rPr>
        <w:t xml:space="preserve">. </w:t>
      </w:r>
      <w:r w:rsidR="005E2639">
        <w:t xml:space="preserve"> </w:t>
      </w:r>
    </w:p>
    <w:p w14:paraId="6C88574A" w14:textId="725E05D9" w:rsidR="0069098B" w:rsidRPr="0069098B" w:rsidRDefault="0069098B" w:rsidP="0069098B">
      <w:pPr>
        <w:pStyle w:val="BodyText"/>
        <w:rPr>
          <w:lang w:val="en"/>
        </w:rPr>
      </w:pPr>
      <w:r w:rsidRPr="0069098B">
        <w:rPr>
          <w:lang w:val="en"/>
        </w:rPr>
        <w:t xml:space="preserve">This use case is for adding, removing, or modification of questions done by the Oversight Team as well as providing a help button feature that allows the Oversight team to Clarify on the questions asked as they see </w:t>
      </w:r>
      <w:r w:rsidRPr="0069098B">
        <w:rPr>
          <w:lang w:val="en"/>
        </w:rPr>
        <w:t>fit.</w:t>
      </w:r>
      <w:r>
        <w:rPr>
          <w:lang w:val="en"/>
        </w:rPr>
        <w:t xml:space="preserve"> </w:t>
      </w:r>
      <w:r w:rsidRPr="0069098B">
        <w:rPr>
          <w:lang w:val="en"/>
        </w:rPr>
        <w:t>The questions get sent to Departments for answering. This is Use Case 3, with the Oversight Team as the main actor and the Departments as the secondary actor.</w:t>
      </w:r>
    </w:p>
    <w:p w14:paraId="7E77E7E1" w14:textId="77777777" w:rsidR="005E2639" w:rsidRDefault="005E2639">
      <w:pPr>
        <w:pStyle w:val="Heading1"/>
      </w:pPr>
      <w:bookmarkStart w:id="5" w:name="_Toc37211660"/>
      <w:bookmarkStart w:id="6" w:name="_Toc23246189"/>
      <w:r>
        <w:t xml:space="preserve">Use Case </w:t>
      </w:r>
      <w:bookmarkEnd w:id="5"/>
      <w:r>
        <w:t>Information</w:t>
      </w:r>
      <w:bookmarkEnd w:id="6"/>
      <w:r>
        <w:t xml:space="preserve"> </w:t>
      </w:r>
    </w:p>
    <w:p w14:paraId="59079C92" w14:textId="77777777" w:rsidR="005E2639" w:rsidRDefault="005E2639">
      <w:pPr>
        <w:pStyle w:val="Heading2"/>
      </w:pPr>
      <w:bookmarkStart w:id="7" w:name="_Toc37211662"/>
      <w:bookmarkStart w:id="8" w:name="_Toc23246190"/>
      <w:r>
        <w:t>Actors</w:t>
      </w:r>
      <w:bookmarkEnd w:id="7"/>
      <w:bookmarkEnd w:id="8"/>
      <w:r>
        <w:t xml:space="preserve"> </w:t>
      </w:r>
    </w:p>
    <w:p w14:paraId="140E745E" w14:textId="77777777" w:rsidR="005E2639" w:rsidRPr="00D21479" w:rsidRDefault="005E2639">
      <w:pPr>
        <w:ind w:left="720"/>
      </w:pPr>
      <w:r>
        <w:t xml:space="preserve">An actor is someone or something </w:t>
      </w:r>
      <w:r w:rsidR="00F67377">
        <w:t xml:space="preserve">(e.g. application system) </w:t>
      </w:r>
      <w:r>
        <w:t xml:space="preserve">outside the system or business that interacts with the </w:t>
      </w:r>
      <w:r w:rsidR="00F67377">
        <w:t>application</w:t>
      </w:r>
      <w:r>
        <w:t xml:space="preserve">. </w:t>
      </w:r>
      <w:r w:rsidRPr="00D21479">
        <w:t xml:space="preserve">For every Use Case, there must be at least one </w:t>
      </w:r>
      <w:r w:rsidR="00ED44AD">
        <w:t>Main</w:t>
      </w:r>
      <w:r w:rsidRPr="00D21479">
        <w:t xml:space="preserve"> Actor and zero or more </w:t>
      </w:r>
      <w:r w:rsidR="00ED44AD">
        <w:t>S</w:t>
      </w:r>
      <w:r w:rsidRPr="00D21479">
        <w:t>econdary Actors. Actors should be a person, system, or time.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16"/>
        <w:gridCol w:w="2901"/>
        <w:gridCol w:w="2913"/>
      </w:tblGrid>
      <w:tr w:rsidR="005E2639" w14:paraId="593241CF" w14:textId="77777777" w:rsidTr="005B2ECD">
        <w:tc>
          <w:tcPr>
            <w:tcW w:w="2816" w:type="dxa"/>
          </w:tcPr>
          <w:p w14:paraId="09930023" w14:textId="77777777" w:rsidR="005E2639" w:rsidRDefault="005E263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Actor Name</w:t>
            </w:r>
          </w:p>
        </w:tc>
        <w:tc>
          <w:tcPr>
            <w:tcW w:w="2901" w:type="dxa"/>
          </w:tcPr>
          <w:p w14:paraId="6778E4DA" w14:textId="77777777" w:rsidR="005E2639" w:rsidRDefault="005E263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Role</w:t>
            </w:r>
          </w:p>
        </w:tc>
        <w:tc>
          <w:tcPr>
            <w:tcW w:w="2913" w:type="dxa"/>
          </w:tcPr>
          <w:p w14:paraId="23F06A7F" w14:textId="77777777" w:rsidR="005E2639" w:rsidRDefault="005E2639">
            <w:pPr>
              <w:pStyle w:val="BodyText"/>
              <w:rPr>
                <w:color w:val="000000"/>
              </w:rPr>
            </w:pPr>
            <w:r>
              <w:rPr>
                <w:color w:val="000000"/>
              </w:rPr>
              <w:t>Description</w:t>
            </w:r>
          </w:p>
        </w:tc>
      </w:tr>
      <w:tr w:rsidR="005B2ECD" w14:paraId="5674C368" w14:textId="77777777" w:rsidTr="005B2ECD">
        <w:tc>
          <w:tcPr>
            <w:tcW w:w="2816" w:type="dxa"/>
          </w:tcPr>
          <w:p w14:paraId="78137A76" w14:textId="74A22976" w:rsidR="005B2ECD" w:rsidRPr="005B2ECD" w:rsidRDefault="005B2ECD" w:rsidP="005B2ECD">
            <w:pPr>
              <w:pStyle w:val="BodyText"/>
              <w:rPr>
                <w:color w:val="auto"/>
              </w:rPr>
            </w:pPr>
            <w:r w:rsidRPr="005B2ECD">
              <w:rPr>
                <w:color w:val="auto"/>
              </w:rPr>
              <w:t>Oversight Team</w:t>
            </w:r>
          </w:p>
        </w:tc>
        <w:tc>
          <w:tcPr>
            <w:tcW w:w="2901" w:type="dxa"/>
          </w:tcPr>
          <w:p w14:paraId="1E4E0006" w14:textId="63E63DCE" w:rsidR="005B2ECD" w:rsidRPr="005B2ECD" w:rsidRDefault="005B2ECD" w:rsidP="005B2ECD">
            <w:pPr>
              <w:pStyle w:val="BodyText"/>
              <w:rPr>
                <w:color w:val="auto"/>
              </w:rPr>
            </w:pPr>
            <w:r w:rsidRPr="005B2ECD">
              <w:rPr>
                <w:color w:val="auto"/>
              </w:rPr>
              <w:t>Main</w:t>
            </w:r>
          </w:p>
        </w:tc>
        <w:tc>
          <w:tcPr>
            <w:tcW w:w="2913" w:type="dxa"/>
          </w:tcPr>
          <w:p w14:paraId="3163A319" w14:textId="1E830C32" w:rsidR="005B2ECD" w:rsidRPr="005B2ECD" w:rsidRDefault="005B2ECD" w:rsidP="005B2ECD">
            <w:pPr>
              <w:pStyle w:val="BodyText"/>
              <w:ind w:left="0"/>
              <w:rPr>
                <w:color w:val="auto"/>
              </w:rPr>
            </w:pPr>
            <w:r w:rsidRPr="005B2ECD">
              <w:rPr>
                <w:color w:val="auto"/>
              </w:rPr>
              <w:t>Can create, remove, update, and modify the questions as well as the help button feature.</w:t>
            </w:r>
          </w:p>
        </w:tc>
      </w:tr>
      <w:tr w:rsidR="005B2ECD" w14:paraId="75ED83BF" w14:textId="77777777" w:rsidTr="005B2ECD">
        <w:tc>
          <w:tcPr>
            <w:tcW w:w="2816" w:type="dxa"/>
          </w:tcPr>
          <w:p w14:paraId="58795801" w14:textId="49019C4B" w:rsidR="005B2ECD" w:rsidRPr="005B2ECD" w:rsidRDefault="005B2ECD" w:rsidP="005B2ECD">
            <w:pPr>
              <w:pStyle w:val="BodyText"/>
              <w:rPr>
                <w:color w:val="auto"/>
              </w:rPr>
            </w:pPr>
            <w:r w:rsidRPr="005B2ECD">
              <w:rPr>
                <w:color w:val="auto"/>
              </w:rPr>
              <w:t>Departments</w:t>
            </w:r>
          </w:p>
        </w:tc>
        <w:tc>
          <w:tcPr>
            <w:tcW w:w="2901" w:type="dxa"/>
          </w:tcPr>
          <w:p w14:paraId="4231F56E" w14:textId="6CD512B9" w:rsidR="005B2ECD" w:rsidRPr="005B2ECD" w:rsidRDefault="005B2ECD" w:rsidP="005B2ECD">
            <w:pPr>
              <w:pStyle w:val="BodyText"/>
              <w:rPr>
                <w:color w:val="auto"/>
              </w:rPr>
            </w:pPr>
            <w:r w:rsidRPr="005B2ECD">
              <w:rPr>
                <w:color w:val="auto"/>
              </w:rPr>
              <w:t>Secondary</w:t>
            </w:r>
          </w:p>
        </w:tc>
        <w:tc>
          <w:tcPr>
            <w:tcW w:w="2913" w:type="dxa"/>
          </w:tcPr>
          <w:p w14:paraId="11A1595A" w14:textId="1CDA37B7" w:rsidR="005B2ECD" w:rsidRPr="005B2ECD" w:rsidRDefault="005B2ECD" w:rsidP="005B2ECD">
            <w:pPr>
              <w:pStyle w:val="BodyText"/>
              <w:ind w:left="0"/>
              <w:rPr>
                <w:color w:val="auto"/>
              </w:rPr>
            </w:pPr>
            <w:r w:rsidRPr="005B2ECD">
              <w:rPr>
                <w:color w:val="auto"/>
              </w:rPr>
              <w:t xml:space="preserve">Answer the questions and provide feedback to the oversight </w:t>
            </w:r>
            <w:proofErr w:type="gramStart"/>
            <w:r w:rsidRPr="005B2ECD">
              <w:rPr>
                <w:color w:val="auto"/>
              </w:rPr>
              <w:t>team  if</w:t>
            </w:r>
            <w:proofErr w:type="gramEnd"/>
            <w:r w:rsidRPr="005B2ECD">
              <w:rPr>
                <w:color w:val="auto"/>
              </w:rPr>
              <w:t xml:space="preserve"> they anything that they are uncertain of.</w:t>
            </w:r>
          </w:p>
        </w:tc>
      </w:tr>
    </w:tbl>
    <w:p w14:paraId="4BA9E7B8" w14:textId="77777777" w:rsidR="005E2639" w:rsidRDefault="005E2639">
      <w:pPr>
        <w:autoSpaceDE w:val="0"/>
        <w:autoSpaceDN w:val="0"/>
        <w:adjustRightInd w:val="0"/>
        <w:spacing w:after="0"/>
        <w:rPr>
          <w:color w:val="FF0000"/>
          <w:szCs w:val="20"/>
        </w:rPr>
      </w:pPr>
      <w:bookmarkStart w:id="9" w:name="_Toc37211663"/>
      <w:bookmarkEnd w:id="2"/>
      <w:bookmarkEnd w:id="3"/>
    </w:p>
    <w:p w14:paraId="502B5DFA" w14:textId="77777777" w:rsidR="005E2639" w:rsidRDefault="005E2639">
      <w:pPr>
        <w:pStyle w:val="Heading2"/>
      </w:pPr>
      <w:bookmarkStart w:id="10" w:name="_Toc127683416"/>
      <w:bookmarkStart w:id="11" w:name="_Toc23246191"/>
      <w:r>
        <w:t xml:space="preserve">Use Case </w:t>
      </w:r>
      <w:bookmarkEnd w:id="10"/>
      <w:r w:rsidR="006A6E72">
        <w:t>Interaction</w:t>
      </w:r>
      <w:bookmarkEnd w:id="11"/>
    </w:p>
    <w:p w14:paraId="2AC11B62" w14:textId="77777777" w:rsidR="005E2639" w:rsidRDefault="00D21479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  <w:r>
        <w:rPr>
          <w:iCs/>
          <w:szCs w:val="20"/>
        </w:rPr>
        <w:t xml:space="preserve">How does this use case relate to other uses cases? </w:t>
      </w:r>
      <w:r w:rsidR="00CE3BF7">
        <w:rPr>
          <w:iCs/>
          <w:szCs w:val="20"/>
        </w:rPr>
        <w:t>List predecessor and successor use cases.</w:t>
      </w:r>
    </w:p>
    <w:p w14:paraId="4D445717" w14:textId="7F9BF3A7" w:rsidR="00ED44AD" w:rsidRDefault="00ED44AD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</w:p>
    <w:p w14:paraId="6E2045AB" w14:textId="77777777" w:rsidR="00F66EEE" w:rsidRPr="00F66EEE" w:rsidRDefault="00F66EEE" w:rsidP="00F66EEE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>Predecessors:</w:t>
      </w:r>
    </w:p>
    <w:p w14:paraId="671D9E24" w14:textId="2F16D9FE" w:rsidR="00F66EEE" w:rsidRPr="00F66EEE" w:rsidRDefault="00593B05" w:rsidP="00F66EEE">
      <w:pPr>
        <w:numPr>
          <w:ilvl w:val="0"/>
          <w:numId w:val="8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>Use</w:t>
      </w:r>
      <w:r w:rsidR="00F66EEE" w:rsidRPr="00F66EEE">
        <w:rPr>
          <w:iCs/>
          <w:szCs w:val="20"/>
          <w:lang w:val="en"/>
        </w:rPr>
        <w:t xml:space="preserve"> case 6:</w:t>
      </w:r>
      <w:r w:rsidR="00DD362A">
        <w:rPr>
          <w:iCs/>
          <w:szCs w:val="20"/>
          <w:lang w:val="en"/>
        </w:rPr>
        <w:t xml:space="preserve"> </w:t>
      </w:r>
      <w:r w:rsidR="00F66EEE" w:rsidRPr="00F66EEE">
        <w:rPr>
          <w:iCs/>
          <w:szCs w:val="20"/>
          <w:lang w:val="en"/>
        </w:rPr>
        <w:t>~</w:t>
      </w:r>
    </w:p>
    <w:p w14:paraId="7648B001" w14:textId="77777777" w:rsidR="00F66EEE" w:rsidRPr="00F66EEE" w:rsidRDefault="00F66EEE" w:rsidP="00F66EEE">
      <w:pPr>
        <w:numPr>
          <w:ilvl w:val="1"/>
          <w:numId w:val="8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>Users and departments are created to answer the questions and modify them as needed.</w:t>
      </w:r>
    </w:p>
    <w:p w14:paraId="5D9509E7" w14:textId="77777777" w:rsidR="00F66EEE" w:rsidRPr="00F66EEE" w:rsidRDefault="00F66EEE" w:rsidP="00F66EEE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>Successors:</w:t>
      </w:r>
    </w:p>
    <w:p w14:paraId="39A9C05B" w14:textId="35AC67FE" w:rsidR="00F66EEE" w:rsidRPr="00593B05" w:rsidRDefault="00F66EEE" w:rsidP="00593B05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593B05">
        <w:rPr>
          <w:iCs/>
          <w:szCs w:val="20"/>
          <w:lang w:val="en"/>
        </w:rPr>
        <w:t xml:space="preserve">Use case </w:t>
      </w:r>
      <w:r w:rsidR="00593B05" w:rsidRPr="00593B05">
        <w:rPr>
          <w:iCs/>
          <w:szCs w:val="20"/>
          <w:lang w:val="en"/>
        </w:rPr>
        <w:t>1: ~</w:t>
      </w:r>
    </w:p>
    <w:p w14:paraId="404529F1" w14:textId="77777777" w:rsidR="00F66EEE" w:rsidRPr="00F66EEE" w:rsidRDefault="00F66EEE" w:rsidP="00F66EEE">
      <w:pPr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>Departments answer the questions</w:t>
      </w:r>
    </w:p>
    <w:p w14:paraId="30BECBED" w14:textId="77777777" w:rsidR="00593B05" w:rsidRDefault="00F66EEE" w:rsidP="00593B05">
      <w:pPr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>Provide feedback in necessary.</w:t>
      </w:r>
    </w:p>
    <w:p w14:paraId="5C2A851F" w14:textId="4163ED17" w:rsidR="00F66EEE" w:rsidRPr="00593B05" w:rsidRDefault="00F66EEE" w:rsidP="00593B05">
      <w:pPr>
        <w:pStyle w:val="ListParagraph"/>
        <w:numPr>
          <w:ilvl w:val="0"/>
          <w:numId w:val="9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593B05">
        <w:rPr>
          <w:iCs/>
          <w:szCs w:val="20"/>
          <w:lang w:val="en"/>
        </w:rPr>
        <w:t>Use case 5: ~</w:t>
      </w:r>
    </w:p>
    <w:p w14:paraId="6641D8CA" w14:textId="3FF0CA2D" w:rsidR="00F66EEE" w:rsidRPr="00F66EEE" w:rsidRDefault="00F66EEE" w:rsidP="00F66EEE">
      <w:pPr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 xml:space="preserve">Questions can be updated and </w:t>
      </w:r>
      <w:r w:rsidRPr="00F66EEE">
        <w:rPr>
          <w:iCs/>
          <w:szCs w:val="20"/>
          <w:lang w:val="en"/>
        </w:rPr>
        <w:t>reviewed by</w:t>
      </w:r>
      <w:r w:rsidRPr="00F66EEE">
        <w:rPr>
          <w:iCs/>
          <w:szCs w:val="20"/>
          <w:lang w:val="en"/>
        </w:rPr>
        <w:t xml:space="preserve"> the oversight team.</w:t>
      </w:r>
    </w:p>
    <w:p w14:paraId="7C0CF3A0" w14:textId="237E5F8B" w:rsidR="00F66EEE" w:rsidRPr="00F66EEE" w:rsidRDefault="00F66EEE" w:rsidP="00F66EEE">
      <w:pPr>
        <w:numPr>
          <w:ilvl w:val="1"/>
          <w:numId w:val="9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>Then they determine if they reject, remove, or approve the submissions</w:t>
      </w:r>
    </w:p>
    <w:p w14:paraId="17EB40BB" w14:textId="77777777" w:rsidR="00F66EEE" w:rsidRPr="00F66EEE" w:rsidRDefault="00F66EEE" w:rsidP="00F66EEE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>Purgatory:</w:t>
      </w:r>
    </w:p>
    <w:p w14:paraId="371F064C" w14:textId="77777777" w:rsidR="00F66EEE" w:rsidRPr="00F66EEE" w:rsidRDefault="00F66EEE" w:rsidP="00F66EEE">
      <w:pPr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>Use case 1: ~</w:t>
      </w:r>
    </w:p>
    <w:p w14:paraId="3C416C93" w14:textId="59ACF159" w:rsidR="00F66EEE" w:rsidRPr="00F66EEE" w:rsidRDefault="00F66EEE" w:rsidP="00F66EEE">
      <w:pPr>
        <w:numPr>
          <w:ilvl w:val="1"/>
          <w:numId w:val="10"/>
        </w:numPr>
        <w:tabs>
          <w:tab w:val="left" w:pos="720"/>
        </w:tabs>
        <w:autoSpaceDE w:val="0"/>
        <w:autoSpaceDN w:val="0"/>
        <w:adjustRightInd w:val="0"/>
        <w:spacing w:after="0"/>
        <w:rPr>
          <w:iCs/>
          <w:szCs w:val="20"/>
          <w:lang w:val="en"/>
        </w:rPr>
      </w:pPr>
      <w:r w:rsidRPr="00F66EEE">
        <w:rPr>
          <w:iCs/>
          <w:szCs w:val="20"/>
          <w:lang w:val="en"/>
        </w:rPr>
        <w:t xml:space="preserve">this use case, it is a subset of this use case in terms of Departments answering questions and providing feedback if </w:t>
      </w:r>
      <w:r w:rsidRPr="00F66EEE">
        <w:rPr>
          <w:iCs/>
          <w:szCs w:val="20"/>
          <w:lang w:val="en"/>
        </w:rPr>
        <w:t>necessary.</w:t>
      </w:r>
    </w:p>
    <w:p w14:paraId="1CDF48C7" w14:textId="77777777" w:rsidR="00F66EEE" w:rsidRDefault="00F66EEE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</w:p>
    <w:p w14:paraId="3DC18556" w14:textId="77777777" w:rsidR="00F66EEE" w:rsidRPr="00D21479" w:rsidRDefault="00F66EEE">
      <w:pPr>
        <w:tabs>
          <w:tab w:val="left" w:pos="720"/>
        </w:tabs>
        <w:autoSpaceDE w:val="0"/>
        <w:autoSpaceDN w:val="0"/>
        <w:adjustRightInd w:val="0"/>
        <w:spacing w:after="0"/>
        <w:ind w:left="720" w:hanging="360"/>
        <w:rPr>
          <w:iCs/>
          <w:szCs w:val="20"/>
        </w:rPr>
      </w:pPr>
    </w:p>
    <w:p w14:paraId="51CDFB0D" w14:textId="77777777" w:rsidR="005E2639" w:rsidRDefault="005E2639">
      <w:pPr>
        <w:pStyle w:val="Heading1"/>
      </w:pPr>
      <w:bookmarkStart w:id="12" w:name="_Toc37211664"/>
      <w:bookmarkStart w:id="13" w:name="_Toc127683418"/>
      <w:bookmarkStart w:id="14" w:name="_Toc23246192"/>
      <w:bookmarkEnd w:id="9"/>
      <w:r>
        <w:lastRenderedPageBreak/>
        <w:t>Trigger</w:t>
      </w:r>
      <w:bookmarkEnd w:id="12"/>
      <w:bookmarkEnd w:id="13"/>
      <w:bookmarkEnd w:id="14"/>
    </w:p>
    <w:p w14:paraId="6624F890" w14:textId="1FF5C450" w:rsidR="005E2639" w:rsidRDefault="00CE3BF7" w:rsidP="00CE3BF7">
      <w:pPr>
        <w:pStyle w:val="InfoBlue"/>
        <w:ind w:left="360"/>
        <w:rPr>
          <w:i w:val="0"/>
          <w:color w:val="auto"/>
        </w:rPr>
      </w:pPr>
      <w:r w:rsidRPr="00CE3BF7">
        <w:rPr>
          <w:i w:val="0"/>
          <w:color w:val="auto"/>
        </w:rPr>
        <w:t xml:space="preserve">What causes the use case to </w:t>
      </w:r>
      <w:r w:rsidR="00F67377">
        <w:rPr>
          <w:i w:val="0"/>
          <w:color w:val="auto"/>
        </w:rPr>
        <w:t>initiate</w:t>
      </w:r>
      <w:r w:rsidRPr="00CE3BF7">
        <w:rPr>
          <w:i w:val="0"/>
          <w:color w:val="auto"/>
        </w:rPr>
        <w:t>?</w:t>
      </w:r>
    </w:p>
    <w:p w14:paraId="3278E4C4" w14:textId="1B0CB9F7" w:rsidR="007B7D59" w:rsidRPr="007B7D59" w:rsidRDefault="007B7D59" w:rsidP="007B7D59">
      <w:pPr>
        <w:pStyle w:val="BodyText"/>
        <w:rPr>
          <w:lang w:val="en"/>
        </w:rPr>
      </w:pPr>
      <w:r w:rsidRPr="007B7D59">
        <w:rPr>
          <w:lang w:val="en"/>
        </w:rPr>
        <w:t xml:space="preserve">When there is an update to the rules and regulations and if there is an error detected or something is not clear pointed out by the Departments. </w:t>
      </w:r>
    </w:p>
    <w:p w14:paraId="33609A29" w14:textId="77777777" w:rsidR="005E2639" w:rsidRDefault="005E2639">
      <w:pPr>
        <w:pStyle w:val="Heading1"/>
      </w:pPr>
      <w:bookmarkStart w:id="15" w:name="_Toc423410253"/>
      <w:bookmarkStart w:id="16" w:name="_Toc425054512"/>
      <w:bookmarkStart w:id="17" w:name="_Toc37211665"/>
      <w:bookmarkStart w:id="18" w:name="_Toc127683419"/>
      <w:bookmarkStart w:id="19" w:name="_Toc23246193"/>
      <w:r>
        <w:t>Pre-condition</w:t>
      </w:r>
      <w:r w:rsidR="006A6E72">
        <w:t>(</w:t>
      </w:r>
      <w:r>
        <w:t>s</w:t>
      </w:r>
      <w:bookmarkEnd w:id="15"/>
      <w:bookmarkEnd w:id="16"/>
      <w:bookmarkEnd w:id="17"/>
      <w:bookmarkEnd w:id="18"/>
      <w:r w:rsidR="006A6E72">
        <w:t>)</w:t>
      </w:r>
      <w:bookmarkEnd w:id="19"/>
    </w:p>
    <w:p w14:paraId="1C06D550" w14:textId="77777777" w:rsidR="00CE3BF7" w:rsidRPr="00CE3BF7" w:rsidRDefault="00CE3BF7" w:rsidP="00CE3BF7">
      <w:pPr>
        <w:ind w:left="360"/>
      </w:pPr>
      <w:r>
        <w:t xml:space="preserve">What use cases or other pre-conditions must be met before use can </w:t>
      </w:r>
      <w:r w:rsidR="00F67377">
        <w:t>initiate</w:t>
      </w:r>
      <w:r>
        <w:t>?</w:t>
      </w:r>
    </w:p>
    <w:p w14:paraId="6DAE79F9" w14:textId="55335446" w:rsidR="00E0519E" w:rsidRPr="00E0519E" w:rsidRDefault="00E0519E" w:rsidP="00E0519E">
      <w:pPr>
        <w:pStyle w:val="Heading2"/>
        <w:widowControl/>
      </w:pPr>
      <w:bookmarkStart w:id="20" w:name="_Toc23246194"/>
      <w:r>
        <w:t xml:space="preserve">A Department and department users </w:t>
      </w:r>
      <w:proofErr w:type="gramStart"/>
      <w:r>
        <w:t>has</w:t>
      </w:r>
      <w:proofErr w:type="gramEnd"/>
      <w:r>
        <w:t xml:space="preserve"> already been created to answer the questions</w:t>
      </w:r>
      <w:bookmarkEnd w:id="20"/>
    </w:p>
    <w:p w14:paraId="68669321" w14:textId="77777777" w:rsidR="005E2639" w:rsidRDefault="005E2639">
      <w:pPr>
        <w:pStyle w:val="Heading1"/>
      </w:pPr>
      <w:bookmarkStart w:id="21" w:name="_Toc423410255"/>
      <w:bookmarkStart w:id="22" w:name="_Toc425054514"/>
      <w:bookmarkStart w:id="23" w:name="_Toc37211668"/>
      <w:bookmarkStart w:id="24" w:name="_Toc127683422"/>
      <w:bookmarkStart w:id="25" w:name="_Toc23246195"/>
      <w:r>
        <w:t>Post-condition</w:t>
      </w:r>
      <w:r w:rsidR="006A6E72">
        <w:t>(</w:t>
      </w:r>
      <w:r>
        <w:t>s</w:t>
      </w:r>
      <w:bookmarkEnd w:id="21"/>
      <w:bookmarkEnd w:id="22"/>
      <w:bookmarkEnd w:id="23"/>
      <w:bookmarkEnd w:id="24"/>
      <w:r w:rsidR="006A6E72">
        <w:t>)</w:t>
      </w:r>
      <w:bookmarkEnd w:id="25"/>
    </w:p>
    <w:p w14:paraId="42273B4B" w14:textId="77777777" w:rsidR="005E2639" w:rsidRPr="00CE3BF7" w:rsidRDefault="00CE3BF7" w:rsidP="00CE3BF7">
      <w:pPr>
        <w:pStyle w:val="InfoBlue"/>
        <w:ind w:left="360"/>
        <w:rPr>
          <w:i w:val="0"/>
          <w:color w:val="auto"/>
        </w:rPr>
      </w:pPr>
      <w:r>
        <w:rPr>
          <w:i w:val="0"/>
          <w:color w:val="auto"/>
        </w:rPr>
        <w:t>What are ALL the possible output states</w:t>
      </w:r>
      <w:r w:rsidR="00F67377">
        <w:rPr>
          <w:i w:val="0"/>
          <w:color w:val="auto"/>
        </w:rPr>
        <w:t xml:space="preserve"> upon completion of the use case flows</w:t>
      </w:r>
      <w:r>
        <w:rPr>
          <w:i w:val="0"/>
          <w:color w:val="auto"/>
        </w:rPr>
        <w:t xml:space="preserve">? </w:t>
      </w:r>
    </w:p>
    <w:p w14:paraId="761A9212" w14:textId="419245B8" w:rsidR="005E2639" w:rsidRDefault="001E38DB">
      <w:pPr>
        <w:pStyle w:val="Heading2"/>
        <w:widowControl/>
      </w:pPr>
      <w:bookmarkStart w:id="26" w:name="_Toc23246196"/>
      <w:r>
        <w:t>Questions are modified</w:t>
      </w:r>
      <w:bookmarkEnd w:id="26"/>
    </w:p>
    <w:p w14:paraId="59D52A98" w14:textId="25E1AA26" w:rsidR="004309C3" w:rsidRDefault="004309C3" w:rsidP="004309C3">
      <w:pPr>
        <w:pStyle w:val="Heading2"/>
        <w:widowControl/>
      </w:pPr>
      <w:bookmarkStart w:id="27" w:name="_Toc23246197"/>
      <w:r>
        <w:t xml:space="preserve">Questions are </w:t>
      </w:r>
      <w:r>
        <w:t>added</w:t>
      </w:r>
      <w:bookmarkEnd w:id="27"/>
    </w:p>
    <w:p w14:paraId="61CFE3A8" w14:textId="67691203" w:rsidR="004309C3" w:rsidRDefault="004309C3" w:rsidP="004309C3">
      <w:pPr>
        <w:pStyle w:val="Heading2"/>
        <w:widowControl/>
      </w:pPr>
      <w:bookmarkStart w:id="28" w:name="_Toc23246198"/>
      <w:r>
        <w:t xml:space="preserve">Questions are </w:t>
      </w:r>
      <w:r>
        <w:t>removed</w:t>
      </w:r>
      <w:bookmarkEnd w:id="28"/>
    </w:p>
    <w:p w14:paraId="7F5D8715" w14:textId="5C671D3A" w:rsidR="004309C3" w:rsidRDefault="004309C3" w:rsidP="004309C3">
      <w:pPr>
        <w:pStyle w:val="Heading2"/>
        <w:widowControl/>
      </w:pPr>
      <w:bookmarkStart w:id="29" w:name="_Toc23246199"/>
      <w:r>
        <w:t>Help feature is added</w:t>
      </w:r>
      <w:bookmarkEnd w:id="29"/>
    </w:p>
    <w:p w14:paraId="421435C7" w14:textId="522FE1F6" w:rsidR="004309C3" w:rsidRDefault="004309C3" w:rsidP="004309C3">
      <w:pPr>
        <w:pStyle w:val="Heading2"/>
        <w:widowControl/>
      </w:pPr>
      <w:bookmarkStart w:id="30" w:name="_Toc23246200"/>
      <w:r>
        <w:t>Help feature is removed</w:t>
      </w:r>
      <w:bookmarkEnd w:id="30"/>
    </w:p>
    <w:p w14:paraId="794CEA49" w14:textId="77777777" w:rsidR="005E2639" w:rsidRDefault="005E2639">
      <w:pPr>
        <w:pStyle w:val="Heading1"/>
        <w:rPr>
          <w:color w:val="000000"/>
        </w:rPr>
      </w:pPr>
      <w:bookmarkStart w:id="31" w:name="_Toc116863827"/>
      <w:bookmarkStart w:id="32" w:name="_Toc127683425"/>
      <w:bookmarkStart w:id="33" w:name="_Toc23246201"/>
      <w:r>
        <w:rPr>
          <w:color w:val="000000"/>
        </w:rPr>
        <w:t xml:space="preserve">Use Case </w:t>
      </w:r>
      <w:r w:rsidR="00292874">
        <w:rPr>
          <w:color w:val="000000"/>
        </w:rPr>
        <w:t>Swimlane (</w:t>
      </w:r>
      <w:r>
        <w:rPr>
          <w:color w:val="000000"/>
        </w:rPr>
        <w:t>Activity</w:t>
      </w:r>
      <w:r w:rsidR="00292874">
        <w:rPr>
          <w:color w:val="000000"/>
        </w:rPr>
        <w:t>)</w:t>
      </w:r>
      <w:r>
        <w:rPr>
          <w:color w:val="000000"/>
        </w:rPr>
        <w:t xml:space="preserve"> Diagram</w:t>
      </w:r>
      <w:bookmarkEnd w:id="31"/>
      <w:bookmarkEnd w:id="32"/>
      <w:bookmarkEnd w:id="33"/>
    </w:p>
    <w:p w14:paraId="16C4EF5A" w14:textId="77777777" w:rsidR="005E2639" w:rsidRPr="00CE3BF7" w:rsidRDefault="00CE3BF7" w:rsidP="00CE3BF7">
      <w:pPr>
        <w:pStyle w:val="InfoBlue"/>
        <w:ind w:left="360"/>
        <w:rPr>
          <w:i w:val="0"/>
          <w:color w:val="auto"/>
        </w:rPr>
      </w:pPr>
      <w:r>
        <w:rPr>
          <w:i w:val="0"/>
          <w:color w:val="auto"/>
        </w:rPr>
        <w:t>Draw diagram</w:t>
      </w:r>
      <w:r w:rsidR="00292874">
        <w:rPr>
          <w:i w:val="0"/>
          <w:color w:val="auto"/>
        </w:rPr>
        <w:t>(s)</w:t>
      </w:r>
      <w:r>
        <w:rPr>
          <w:i w:val="0"/>
          <w:color w:val="auto"/>
        </w:rPr>
        <w:t xml:space="preserve"> that cover ALL main and alternate flows.</w:t>
      </w:r>
    </w:p>
    <w:p w14:paraId="1C1F1ADA" w14:textId="09892035" w:rsidR="005E2639" w:rsidRDefault="00AB2920" w:rsidP="00AB2920">
      <w:pPr>
        <w:pStyle w:val="BodyText"/>
        <w:ind w:left="0"/>
        <w:rPr>
          <w:color w:val="000000"/>
        </w:rPr>
      </w:pPr>
      <w:r>
        <w:rPr>
          <w:noProof/>
        </w:rPr>
        <w:drawing>
          <wp:inline distT="114300" distB="114300" distL="114300" distR="114300" wp14:anchorId="6CA55237" wp14:editId="60CE790C">
            <wp:extent cx="5943600" cy="3886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55D7C9" w14:textId="77777777" w:rsidR="005E2639" w:rsidRDefault="005E2639">
      <w:pPr>
        <w:pStyle w:val="Heading1"/>
        <w:rPr>
          <w:color w:val="000000"/>
        </w:rPr>
      </w:pPr>
      <w:bookmarkStart w:id="34" w:name="_Toc423410239"/>
      <w:bookmarkStart w:id="35" w:name="_Toc425054505"/>
      <w:bookmarkStart w:id="36" w:name="_Toc37211672"/>
      <w:bookmarkStart w:id="37" w:name="_Toc127683426"/>
      <w:bookmarkStart w:id="38" w:name="_Toc23246202"/>
      <w:r>
        <w:rPr>
          <w:color w:val="000000"/>
        </w:rPr>
        <w:lastRenderedPageBreak/>
        <w:t>Main/Basic Flow</w:t>
      </w:r>
      <w:r w:rsidR="00CE3BF7">
        <w:rPr>
          <w:color w:val="000000"/>
        </w:rPr>
        <w:t>(s)</w:t>
      </w:r>
      <w:r>
        <w:rPr>
          <w:color w:val="000000"/>
        </w:rPr>
        <w:t xml:space="preserve"> of Events (Happy Path)</w:t>
      </w:r>
      <w:bookmarkEnd w:id="34"/>
      <w:bookmarkEnd w:id="35"/>
      <w:bookmarkEnd w:id="36"/>
      <w:bookmarkEnd w:id="37"/>
      <w:bookmarkEnd w:id="38"/>
    </w:p>
    <w:p w14:paraId="28443BDF" w14:textId="77777777" w:rsidR="002C475A" w:rsidRDefault="002C475A" w:rsidP="002C475A">
      <w:pPr>
        <w:ind w:left="360"/>
        <w:rPr>
          <w:color w:val="000000"/>
        </w:rPr>
      </w:pPr>
      <w:r>
        <w:rPr>
          <w:color w:val="000000"/>
        </w:rPr>
        <w:t>For each main flow (usually ONE flow) write the list of steps that occur – describe WHAT occurs not HOW to do it!</w:t>
      </w:r>
    </w:p>
    <w:p w14:paraId="5CB9AB9B" w14:textId="47A23C83" w:rsidR="002C475A" w:rsidRDefault="005477C8" w:rsidP="002C475A">
      <w:pPr>
        <w:pStyle w:val="Heading2"/>
        <w:rPr>
          <w:color w:val="000000"/>
          <w:sz w:val="22"/>
        </w:rPr>
      </w:pPr>
      <w:bookmarkStart w:id="39" w:name="_Toc23246203"/>
      <w:r>
        <w:rPr>
          <w:color w:val="000000"/>
          <w:sz w:val="22"/>
        </w:rPr>
        <w:t>Question is removed</w:t>
      </w:r>
      <w:bookmarkEnd w:id="39"/>
    </w:p>
    <w:p w14:paraId="35F85285" w14:textId="751A6752" w:rsidR="00846B6B" w:rsidRPr="00846B6B" w:rsidRDefault="00846B6B" w:rsidP="00846B6B">
      <w:pPr>
        <w:pStyle w:val="ListParagraph"/>
        <w:numPr>
          <w:ilvl w:val="0"/>
          <w:numId w:val="11"/>
        </w:numPr>
      </w:pPr>
      <w:r>
        <w:t>Oversight team removes questions as necessary and the Database updates it</w:t>
      </w:r>
    </w:p>
    <w:p w14:paraId="59F95217" w14:textId="6391C610" w:rsidR="002C475A" w:rsidRDefault="005477C8" w:rsidP="002C475A">
      <w:pPr>
        <w:pStyle w:val="Heading2"/>
        <w:rPr>
          <w:color w:val="000000"/>
          <w:sz w:val="22"/>
        </w:rPr>
      </w:pPr>
      <w:bookmarkStart w:id="40" w:name="_Toc23246204"/>
      <w:r>
        <w:rPr>
          <w:color w:val="000000"/>
          <w:sz w:val="22"/>
        </w:rPr>
        <w:t>Question is added</w:t>
      </w:r>
      <w:bookmarkEnd w:id="40"/>
    </w:p>
    <w:p w14:paraId="6A684A92" w14:textId="77DCF972" w:rsidR="00846B6B" w:rsidRPr="00846B6B" w:rsidRDefault="00846B6B" w:rsidP="00EC1F62">
      <w:pPr>
        <w:pStyle w:val="ListParagraph"/>
        <w:numPr>
          <w:ilvl w:val="0"/>
          <w:numId w:val="11"/>
        </w:numPr>
      </w:pPr>
      <w:r>
        <w:t>Oversight team</w:t>
      </w:r>
      <w:r>
        <w:t xml:space="preserve"> adds</w:t>
      </w:r>
      <w:r>
        <w:t xml:space="preserve"> questions as necessary and the Database updates it</w:t>
      </w:r>
    </w:p>
    <w:p w14:paraId="1F342C67" w14:textId="1438C04A" w:rsidR="005477C8" w:rsidRDefault="005477C8" w:rsidP="005477C8">
      <w:pPr>
        <w:pStyle w:val="Heading2"/>
        <w:rPr>
          <w:color w:val="000000"/>
          <w:sz w:val="22"/>
        </w:rPr>
      </w:pPr>
      <w:bookmarkStart w:id="41" w:name="_Toc23246205"/>
      <w:r>
        <w:rPr>
          <w:color w:val="000000"/>
          <w:sz w:val="22"/>
        </w:rPr>
        <w:t xml:space="preserve">Question is </w:t>
      </w:r>
      <w:r>
        <w:rPr>
          <w:color w:val="000000"/>
          <w:sz w:val="22"/>
        </w:rPr>
        <w:t>modified</w:t>
      </w:r>
      <w:bookmarkEnd w:id="41"/>
    </w:p>
    <w:p w14:paraId="603580C4" w14:textId="21FFB8E7" w:rsidR="00846B6B" w:rsidRPr="00846B6B" w:rsidRDefault="00FF1E86" w:rsidP="00EC1F62">
      <w:pPr>
        <w:pStyle w:val="ListParagraph"/>
        <w:numPr>
          <w:ilvl w:val="0"/>
          <w:numId w:val="11"/>
        </w:numPr>
      </w:pPr>
      <w:r>
        <w:t xml:space="preserve">Oversight team </w:t>
      </w:r>
      <w:r>
        <w:t>modifies</w:t>
      </w:r>
      <w:r>
        <w:t xml:space="preserve"> questions as necessary and the Database updates it</w:t>
      </w:r>
    </w:p>
    <w:p w14:paraId="2F982CC2" w14:textId="62AA2EF5" w:rsidR="005477C8" w:rsidRDefault="005477C8" w:rsidP="005477C8">
      <w:pPr>
        <w:pStyle w:val="Heading2"/>
        <w:rPr>
          <w:color w:val="000000"/>
          <w:sz w:val="22"/>
        </w:rPr>
      </w:pPr>
      <w:bookmarkStart w:id="42" w:name="_Toc23246206"/>
      <w:r>
        <w:rPr>
          <w:color w:val="000000"/>
          <w:sz w:val="22"/>
        </w:rPr>
        <w:t>Help button</w:t>
      </w:r>
      <w:r>
        <w:rPr>
          <w:color w:val="000000"/>
          <w:sz w:val="22"/>
        </w:rPr>
        <w:t xml:space="preserve"> is added</w:t>
      </w:r>
      <w:bookmarkEnd w:id="42"/>
    </w:p>
    <w:p w14:paraId="35D8571A" w14:textId="0B9EDA37" w:rsidR="00846B6B" w:rsidRPr="00846B6B" w:rsidRDefault="00BC4708" w:rsidP="00EC1F62">
      <w:pPr>
        <w:pStyle w:val="ListParagraph"/>
        <w:numPr>
          <w:ilvl w:val="0"/>
          <w:numId w:val="11"/>
        </w:numPr>
      </w:pPr>
      <w:r>
        <w:t xml:space="preserve">Oversight team </w:t>
      </w:r>
      <w:r>
        <w:t>adds help button</w:t>
      </w:r>
      <w:r>
        <w:t xml:space="preserve"> as necessary and the Database updates it</w:t>
      </w:r>
    </w:p>
    <w:p w14:paraId="7BF9D0EF" w14:textId="36AC5C66" w:rsidR="005477C8" w:rsidRDefault="005477C8" w:rsidP="005477C8">
      <w:pPr>
        <w:pStyle w:val="Heading2"/>
        <w:rPr>
          <w:color w:val="000000"/>
          <w:sz w:val="22"/>
        </w:rPr>
      </w:pPr>
      <w:bookmarkStart w:id="43" w:name="_Toc23246207"/>
      <w:r>
        <w:rPr>
          <w:color w:val="000000"/>
          <w:sz w:val="22"/>
        </w:rPr>
        <w:t>Help button</w:t>
      </w:r>
      <w:r>
        <w:rPr>
          <w:color w:val="000000"/>
          <w:sz w:val="22"/>
        </w:rPr>
        <w:t xml:space="preserve"> is </w:t>
      </w:r>
      <w:r>
        <w:rPr>
          <w:color w:val="000000"/>
          <w:sz w:val="22"/>
        </w:rPr>
        <w:t>modified</w:t>
      </w:r>
      <w:bookmarkEnd w:id="43"/>
    </w:p>
    <w:p w14:paraId="0D617F50" w14:textId="12B32ABB" w:rsidR="00846B6B" w:rsidRPr="00846B6B" w:rsidRDefault="0029006C" w:rsidP="00EC1F62">
      <w:pPr>
        <w:pStyle w:val="ListParagraph"/>
        <w:numPr>
          <w:ilvl w:val="0"/>
          <w:numId w:val="11"/>
        </w:numPr>
      </w:pPr>
      <w:r>
        <w:t xml:space="preserve">Oversight team </w:t>
      </w:r>
      <w:r>
        <w:t>modifies</w:t>
      </w:r>
      <w:r>
        <w:t xml:space="preserve"> help button as necessary and the Database updates it</w:t>
      </w:r>
    </w:p>
    <w:p w14:paraId="3AC1284F" w14:textId="5EE00B4C" w:rsidR="005477C8" w:rsidRDefault="005477C8" w:rsidP="005477C8">
      <w:pPr>
        <w:pStyle w:val="Heading2"/>
        <w:rPr>
          <w:color w:val="000000"/>
          <w:sz w:val="22"/>
        </w:rPr>
      </w:pPr>
      <w:bookmarkStart w:id="44" w:name="_Toc23246208"/>
      <w:r>
        <w:rPr>
          <w:color w:val="000000"/>
          <w:sz w:val="22"/>
        </w:rPr>
        <w:t xml:space="preserve">Question is </w:t>
      </w:r>
      <w:r>
        <w:rPr>
          <w:color w:val="000000"/>
          <w:sz w:val="22"/>
        </w:rPr>
        <w:t>answered</w:t>
      </w:r>
      <w:bookmarkEnd w:id="44"/>
    </w:p>
    <w:p w14:paraId="541E4D75" w14:textId="597278D7" w:rsidR="00846B6B" w:rsidRPr="00846B6B" w:rsidRDefault="00E033BC" w:rsidP="00846B6B">
      <w:pPr>
        <w:pStyle w:val="ListParagraph"/>
        <w:numPr>
          <w:ilvl w:val="0"/>
          <w:numId w:val="11"/>
        </w:numPr>
      </w:pPr>
      <w:r>
        <w:t>Departments answer questions and the Database updates it.</w:t>
      </w:r>
    </w:p>
    <w:p w14:paraId="4433988E" w14:textId="77777777" w:rsidR="005E2639" w:rsidRDefault="005E2639">
      <w:pPr>
        <w:pStyle w:val="Heading1"/>
        <w:rPr>
          <w:color w:val="000000"/>
        </w:rPr>
      </w:pPr>
      <w:bookmarkStart w:id="45" w:name="_Toc127683429"/>
      <w:bookmarkStart w:id="46" w:name="_Toc23246209"/>
      <w:r>
        <w:rPr>
          <w:color w:val="000000"/>
        </w:rPr>
        <w:t>Alternate/Exception Flow of Events</w:t>
      </w:r>
      <w:bookmarkEnd w:id="45"/>
      <w:bookmarkEnd w:id="46"/>
      <w:r>
        <w:rPr>
          <w:color w:val="000000"/>
        </w:rPr>
        <w:t xml:space="preserve"> </w:t>
      </w:r>
    </w:p>
    <w:p w14:paraId="0A704F17" w14:textId="77777777" w:rsidR="002C475A" w:rsidRDefault="002C475A" w:rsidP="002C475A">
      <w:pPr>
        <w:ind w:left="360"/>
        <w:rPr>
          <w:color w:val="000000"/>
        </w:rPr>
      </w:pPr>
      <w:bookmarkStart w:id="47" w:name="_Toc127683430"/>
      <w:r>
        <w:rPr>
          <w:color w:val="000000"/>
        </w:rPr>
        <w:t>For each alternative flow (can be zero or more) write the list of steps that occur – describe WHAT occurs not HOW to do it!</w:t>
      </w:r>
    </w:p>
    <w:p w14:paraId="1196CE1F" w14:textId="0CE388A9" w:rsidR="005E2639" w:rsidRDefault="00637A6E">
      <w:pPr>
        <w:pStyle w:val="Heading2"/>
        <w:rPr>
          <w:color w:val="000000"/>
          <w:sz w:val="22"/>
        </w:rPr>
      </w:pPr>
      <w:bookmarkStart w:id="48" w:name="_Toc23246210"/>
      <w:bookmarkEnd w:id="47"/>
      <w:r>
        <w:rPr>
          <w:color w:val="000000"/>
          <w:sz w:val="22"/>
        </w:rPr>
        <w:t>Departments provide feedback</w:t>
      </w:r>
      <w:bookmarkEnd w:id="48"/>
    </w:p>
    <w:p w14:paraId="0FFE855A" w14:textId="66E791A0" w:rsidR="00637A6E" w:rsidRPr="00637A6E" w:rsidRDefault="00637A6E" w:rsidP="00637A6E">
      <w:pPr>
        <w:pStyle w:val="ListParagraph"/>
        <w:numPr>
          <w:ilvl w:val="0"/>
          <w:numId w:val="11"/>
        </w:numPr>
      </w:pPr>
      <w:r>
        <w:t>Departments provide feedback about a question so that Oversight Team modifies the help button and the server updates.</w:t>
      </w:r>
    </w:p>
    <w:p w14:paraId="637412C3" w14:textId="77777777" w:rsidR="005E2639" w:rsidRDefault="002C475A">
      <w:pPr>
        <w:pStyle w:val="Heading1"/>
      </w:pPr>
      <w:bookmarkStart w:id="49" w:name="_Toc37211680"/>
      <w:bookmarkStart w:id="50" w:name="_Toc127683434"/>
      <w:bookmarkStart w:id="51" w:name="_Toc23246211"/>
      <w:r>
        <w:t>Assumptions/</w:t>
      </w:r>
      <w:r w:rsidR="005E2639">
        <w:t>Business Rules</w:t>
      </w:r>
      <w:bookmarkEnd w:id="49"/>
      <w:bookmarkEnd w:id="50"/>
      <w:r w:rsidR="00D8570D">
        <w:t xml:space="preserve"> including Non-Functional Requirements</w:t>
      </w:r>
      <w:bookmarkEnd w:id="51"/>
    </w:p>
    <w:p w14:paraId="7700B9D3" w14:textId="7F650D17" w:rsidR="005E2639" w:rsidRDefault="002C475A" w:rsidP="002C475A">
      <w:pPr>
        <w:pStyle w:val="InfoBlue"/>
        <w:ind w:left="360"/>
        <w:rPr>
          <w:i w:val="0"/>
          <w:color w:val="auto"/>
        </w:rPr>
      </w:pPr>
      <w:r w:rsidRPr="002C475A">
        <w:rPr>
          <w:i w:val="0"/>
          <w:color w:val="auto"/>
        </w:rPr>
        <w:t>Be s</w:t>
      </w:r>
      <w:r>
        <w:rPr>
          <w:i w:val="0"/>
          <w:color w:val="auto"/>
        </w:rPr>
        <w:t>ure to number the assumption/business rules</w:t>
      </w:r>
      <w:r w:rsidR="00D8570D">
        <w:rPr>
          <w:i w:val="0"/>
          <w:color w:val="auto"/>
        </w:rPr>
        <w:t xml:space="preserve"> to allow easy reference to them</w:t>
      </w:r>
      <w:r>
        <w:rPr>
          <w:i w:val="0"/>
          <w:color w:val="auto"/>
        </w:rPr>
        <w:t>. Business rules will be where non-functional requirements are recorded</w:t>
      </w:r>
      <w:r w:rsidR="00F97BB0">
        <w:rPr>
          <w:i w:val="0"/>
          <w:color w:val="auto"/>
        </w:rPr>
        <w:t xml:space="preserve"> – have a way to specifically identify non-functional requirements</w:t>
      </w:r>
      <w:r>
        <w:rPr>
          <w:i w:val="0"/>
          <w:color w:val="auto"/>
        </w:rPr>
        <w:t>.</w:t>
      </w:r>
    </w:p>
    <w:p w14:paraId="62B41A9F" w14:textId="326E3BED" w:rsidR="00BC2593" w:rsidRDefault="00BC2593" w:rsidP="00BC2593">
      <w:pPr>
        <w:pStyle w:val="BodyText"/>
      </w:pPr>
    </w:p>
    <w:p w14:paraId="49FDB7BB" w14:textId="14B112E8" w:rsidR="00BC2593" w:rsidRDefault="00BC2593" w:rsidP="00BC2593">
      <w:pPr>
        <w:pStyle w:val="BodyText"/>
      </w:pPr>
    </w:p>
    <w:p w14:paraId="682F1948" w14:textId="2EF83422" w:rsidR="00BC2593" w:rsidRDefault="00BC2593" w:rsidP="00BC2593">
      <w:pPr>
        <w:pStyle w:val="BodyText"/>
      </w:pPr>
    </w:p>
    <w:p w14:paraId="02F4D5D2" w14:textId="72313889" w:rsidR="00BC2593" w:rsidRDefault="00BC2593" w:rsidP="00BC2593">
      <w:pPr>
        <w:pStyle w:val="BodyText"/>
      </w:pPr>
    </w:p>
    <w:p w14:paraId="6552CB2B" w14:textId="77777777" w:rsidR="00BC2593" w:rsidRPr="00BC2593" w:rsidRDefault="00BC2593" w:rsidP="00BC2593">
      <w:pPr>
        <w:pStyle w:val="BodyText"/>
      </w:pPr>
    </w:p>
    <w:p w14:paraId="71E5BE93" w14:textId="77777777" w:rsidR="005E2639" w:rsidRDefault="005E2639">
      <w:pPr>
        <w:pStyle w:val="Heading1"/>
        <w:rPr>
          <w:rFonts w:cs="Arial"/>
        </w:rPr>
      </w:pPr>
      <w:bookmarkStart w:id="52" w:name="_Toc37211682"/>
      <w:bookmarkStart w:id="53" w:name="_Toc127683435"/>
      <w:bookmarkStart w:id="54" w:name="_Toc23246212"/>
      <w:r>
        <w:rPr>
          <w:rFonts w:cs="Arial"/>
        </w:rPr>
        <w:lastRenderedPageBreak/>
        <w:t xml:space="preserve">Use Case Specification </w:t>
      </w:r>
      <w:bookmarkEnd w:id="52"/>
      <w:bookmarkEnd w:id="53"/>
      <w:r w:rsidR="002C475A">
        <w:rPr>
          <w:rFonts w:cs="Arial"/>
        </w:rPr>
        <w:t>Review</w:t>
      </w:r>
      <w:r>
        <w:rPr>
          <w:rFonts w:cs="Arial"/>
        </w:rPr>
        <w:t xml:space="preserve"> </w:t>
      </w:r>
      <w:r w:rsidR="00F67377">
        <w:rPr>
          <w:rFonts w:cs="Arial"/>
        </w:rPr>
        <w:t>and Signoff</w:t>
      </w:r>
      <w:bookmarkEnd w:id="54"/>
    </w:p>
    <w:tbl>
      <w:tblPr>
        <w:tblW w:w="0" w:type="auto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2733"/>
        <w:gridCol w:w="2610"/>
        <w:gridCol w:w="1710"/>
        <w:gridCol w:w="34"/>
      </w:tblGrid>
      <w:tr w:rsidR="005E2639" w14:paraId="71FAF9D1" w14:textId="77777777">
        <w:trPr>
          <w:cantSplit/>
          <w:trHeight w:val="480"/>
        </w:trPr>
        <w:tc>
          <w:tcPr>
            <w:tcW w:w="9356" w:type="dxa"/>
            <w:gridSpan w:val="5"/>
          </w:tcPr>
          <w:p w14:paraId="15CCEF09" w14:textId="77777777" w:rsidR="005E2639" w:rsidRDefault="00F67377">
            <w:pPr>
              <w:pStyle w:val="Header"/>
              <w:tabs>
                <w:tab w:val="clear" w:pos="4320"/>
                <w:tab w:val="clear" w:pos="8640"/>
              </w:tabs>
            </w:pPr>
            <w:r>
              <w:t>Review and Signoff</w:t>
            </w:r>
            <w:r w:rsidR="005E2639">
              <w:t xml:space="preserve"> of the Use Case Specification</w:t>
            </w:r>
          </w:p>
        </w:tc>
      </w:tr>
      <w:tr w:rsidR="002C475A" w14:paraId="235AF0AE" w14:textId="77777777" w:rsidTr="002C475A">
        <w:tblPrEx>
          <w:tblCellMar>
            <w:left w:w="107" w:type="dxa"/>
            <w:right w:w="107" w:type="dxa"/>
          </w:tblCellMar>
        </w:tblPrEx>
        <w:trPr>
          <w:gridAfter w:val="1"/>
          <w:wAfter w:w="34" w:type="dxa"/>
          <w:cantSplit/>
          <w:trHeight w:val="844"/>
        </w:trPr>
        <w:tc>
          <w:tcPr>
            <w:tcW w:w="2269" w:type="dxa"/>
          </w:tcPr>
          <w:p w14:paraId="444EC70E" w14:textId="77777777" w:rsidR="002C475A" w:rsidRDefault="002C475A">
            <w:pPr>
              <w:keepNext/>
            </w:pPr>
            <w:r>
              <w:t>Name</w:t>
            </w:r>
          </w:p>
        </w:tc>
        <w:tc>
          <w:tcPr>
            <w:tcW w:w="2733" w:type="dxa"/>
          </w:tcPr>
          <w:p w14:paraId="1D372EF1" w14:textId="77777777" w:rsidR="002C475A" w:rsidRDefault="002C475A">
            <w:pPr>
              <w:keepNext/>
            </w:pPr>
            <w:r>
              <w:t>Project Team Role</w:t>
            </w:r>
          </w:p>
        </w:tc>
        <w:tc>
          <w:tcPr>
            <w:tcW w:w="2610" w:type="dxa"/>
          </w:tcPr>
          <w:p w14:paraId="691098A2" w14:textId="77777777" w:rsidR="002C475A" w:rsidRDefault="002C475A">
            <w:pPr>
              <w:pStyle w:val="Header"/>
              <w:keepNext/>
              <w:tabs>
                <w:tab w:val="clear" w:pos="4320"/>
                <w:tab w:val="clear" w:pos="8640"/>
              </w:tabs>
              <w:rPr>
                <w:color w:val="FF0000"/>
              </w:rPr>
            </w:pPr>
            <w:r>
              <w:t>Signature</w:t>
            </w:r>
          </w:p>
        </w:tc>
        <w:tc>
          <w:tcPr>
            <w:tcW w:w="1710" w:type="dxa"/>
          </w:tcPr>
          <w:p w14:paraId="3CBC6AD3" w14:textId="77777777" w:rsidR="002C475A" w:rsidRDefault="002C475A">
            <w:pPr>
              <w:keepNext/>
            </w:pPr>
            <w:r>
              <w:t>Date</w:t>
            </w:r>
          </w:p>
        </w:tc>
      </w:tr>
      <w:tr w:rsidR="00226069" w14:paraId="0C627090" w14:textId="77777777" w:rsidTr="002C475A">
        <w:tblPrEx>
          <w:tblCellMar>
            <w:left w:w="107" w:type="dxa"/>
            <w:right w:w="107" w:type="dxa"/>
          </w:tblCellMar>
        </w:tblPrEx>
        <w:trPr>
          <w:gridAfter w:val="1"/>
          <w:wAfter w:w="34" w:type="dxa"/>
          <w:cantSplit/>
          <w:trHeight w:val="480"/>
        </w:trPr>
        <w:tc>
          <w:tcPr>
            <w:tcW w:w="2269" w:type="dxa"/>
          </w:tcPr>
          <w:p w14:paraId="21AC2AB9" w14:textId="4A980E32" w:rsidR="00226069" w:rsidRDefault="00226069" w:rsidP="00226069">
            <w:pPr>
              <w:keepNext/>
            </w:pPr>
            <w:r>
              <w:rPr>
                <w:szCs w:val="20"/>
              </w:rPr>
              <w:t>Ahmed, Zakariya</w:t>
            </w:r>
          </w:p>
        </w:tc>
        <w:tc>
          <w:tcPr>
            <w:tcW w:w="2733" w:type="dxa"/>
          </w:tcPr>
          <w:p w14:paraId="64EFCD8D" w14:textId="387900CE" w:rsidR="00226069" w:rsidRDefault="00226069" w:rsidP="00226069">
            <w:pPr>
              <w:keepNext/>
              <w:jc w:val="center"/>
            </w:pPr>
            <w:r>
              <w:rPr>
                <w:szCs w:val="20"/>
              </w:rPr>
              <w:t>Senior Tech Lead/SPMP manager</w:t>
            </w:r>
          </w:p>
        </w:tc>
        <w:tc>
          <w:tcPr>
            <w:tcW w:w="2610" w:type="dxa"/>
          </w:tcPr>
          <w:p w14:paraId="5EAD8BF6" w14:textId="77777777" w:rsidR="00226069" w:rsidRDefault="00226069" w:rsidP="00226069">
            <w:pPr>
              <w:keepNext/>
              <w:jc w:val="center"/>
            </w:pPr>
          </w:p>
        </w:tc>
        <w:tc>
          <w:tcPr>
            <w:tcW w:w="1710" w:type="dxa"/>
          </w:tcPr>
          <w:p w14:paraId="42DF523B" w14:textId="20AFAD3C" w:rsidR="00226069" w:rsidRDefault="00226069" w:rsidP="00226069">
            <w:pPr>
              <w:keepNext/>
              <w:jc w:val="center"/>
            </w:pPr>
            <w:r>
              <w:rPr>
                <w:szCs w:val="20"/>
              </w:rPr>
              <w:t>10/28/19</w:t>
            </w:r>
          </w:p>
        </w:tc>
      </w:tr>
      <w:tr w:rsidR="00226069" w14:paraId="45843431" w14:textId="77777777" w:rsidTr="002C475A">
        <w:tblPrEx>
          <w:tblCellMar>
            <w:left w:w="107" w:type="dxa"/>
            <w:right w:w="107" w:type="dxa"/>
          </w:tblCellMar>
        </w:tblPrEx>
        <w:trPr>
          <w:gridAfter w:val="1"/>
          <w:wAfter w:w="34" w:type="dxa"/>
          <w:cantSplit/>
          <w:trHeight w:val="480"/>
        </w:trPr>
        <w:tc>
          <w:tcPr>
            <w:tcW w:w="2269" w:type="dxa"/>
          </w:tcPr>
          <w:p w14:paraId="3784F099" w14:textId="466569A8" w:rsidR="00226069" w:rsidRDefault="00226069" w:rsidP="00226069">
            <w:pPr>
              <w:keepNext/>
            </w:pPr>
            <w:proofErr w:type="spellStart"/>
            <w:r>
              <w:rPr>
                <w:szCs w:val="20"/>
              </w:rPr>
              <w:t>Alhaidar</w:t>
            </w:r>
            <w:proofErr w:type="spellEnd"/>
            <w:r>
              <w:rPr>
                <w:szCs w:val="20"/>
              </w:rPr>
              <w:t xml:space="preserve">, Muaz </w:t>
            </w:r>
          </w:p>
        </w:tc>
        <w:tc>
          <w:tcPr>
            <w:tcW w:w="2733" w:type="dxa"/>
          </w:tcPr>
          <w:p w14:paraId="020EDE79" w14:textId="23E0B071" w:rsidR="00226069" w:rsidRDefault="00226069" w:rsidP="00226069">
            <w:pPr>
              <w:keepNext/>
              <w:jc w:val="center"/>
              <w:rPr>
                <w:color w:val="000000"/>
              </w:rPr>
            </w:pPr>
            <w:r>
              <w:rPr>
                <w:szCs w:val="20"/>
              </w:rPr>
              <w:t>Developer</w:t>
            </w:r>
          </w:p>
        </w:tc>
        <w:tc>
          <w:tcPr>
            <w:tcW w:w="2610" w:type="dxa"/>
          </w:tcPr>
          <w:p w14:paraId="0F7986FA" w14:textId="77777777" w:rsidR="00226069" w:rsidRDefault="00226069" w:rsidP="00226069">
            <w:pPr>
              <w:keepNext/>
              <w:jc w:val="center"/>
            </w:pPr>
          </w:p>
        </w:tc>
        <w:tc>
          <w:tcPr>
            <w:tcW w:w="1710" w:type="dxa"/>
          </w:tcPr>
          <w:p w14:paraId="443BCF15" w14:textId="0E959E5B" w:rsidR="00226069" w:rsidRDefault="00226069" w:rsidP="00226069">
            <w:pPr>
              <w:keepNext/>
              <w:jc w:val="center"/>
            </w:pPr>
            <w:r>
              <w:rPr>
                <w:szCs w:val="20"/>
              </w:rPr>
              <w:t>10/28/19</w:t>
            </w:r>
          </w:p>
        </w:tc>
      </w:tr>
      <w:tr w:rsidR="00226069" w14:paraId="219526F6" w14:textId="77777777" w:rsidTr="002C475A">
        <w:tblPrEx>
          <w:tblCellMar>
            <w:left w:w="107" w:type="dxa"/>
            <w:right w:w="107" w:type="dxa"/>
          </w:tblCellMar>
        </w:tblPrEx>
        <w:trPr>
          <w:gridAfter w:val="1"/>
          <w:wAfter w:w="34" w:type="dxa"/>
          <w:cantSplit/>
          <w:trHeight w:val="480"/>
        </w:trPr>
        <w:tc>
          <w:tcPr>
            <w:tcW w:w="2269" w:type="dxa"/>
          </w:tcPr>
          <w:p w14:paraId="248E5F6F" w14:textId="720474CB" w:rsidR="00226069" w:rsidRDefault="00226069" w:rsidP="00226069">
            <w:pPr>
              <w:keepNext/>
              <w:rPr>
                <w:szCs w:val="20"/>
              </w:rPr>
            </w:pPr>
            <w:r>
              <w:rPr>
                <w:szCs w:val="20"/>
              </w:rPr>
              <w:t>Longworth, Kevin</w:t>
            </w:r>
          </w:p>
        </w:tc>
        <w:tc>
          <w:tcPr>
            <w:tcW w:w="2733" w:type="dxa"/>
          </w:tcPr>
          <w:p w14:paraId="04EFED42" w14:textId="7DDDB690" w:rsidR="00226069" w:rsidRDefault="00226069" w:rsidP="00226069">
            <w:pPr>
              <w:keepNext/>
              <w:jc w:val="center"/>
              <w:rPr>
                <w:color w:val="000000"/>
              </w:rPr>
            </w:pPr>
            <w:r>
              <w:rPr>
                <w:szCs w:val="20"/>
              </w:rPr>
              <w:t>Developer</w:t>
            </w:r>
          </w:p>
        </w:tc>
        <w:tc>
          <w:tcPr>
            <w:tcW w:w="2610" w:type="dxa"/>
          </w:tcPr>
          <w:p w14:paraId="036DBED8" w14:textId="77777777" w:rsidR="00226069" w:rsidRDefault="00226069" w:rsidP="00226069">
            <w:pPr>
              <w:keepNext/>
              <w:jc w:val="center"/>
            </w:pPr>
          </w:p>
        </w:tc>
        <w:tc>
          <w:tcPr>
            <w:tcW w:w="1710" w:type="dxa"/>
          </w:tcPr>
          <w:p w14:paraId="243F0AFC" w14:textId="1CE8CE72" w:rsidR="00226069" w:rsidRDefault="00226069" w:rsidP="00226069">
            <w:pPr>
              <w:keepNext/>
              <w:jc w:val="center"/>
            </w:pPr>
            <w:r>
              <w:rPr>
                <w:szCs w:val="20"/>
              </w:rPr>
              <w:t>10/28/19</w:t>
            </w:r>
          </w:p>
        </w:tc>
      </w:tr>
      <w:tr w:rsidR="00226069" w14:paraId="1579985E" w14:textId="77777777" w:rsidTr="002C475A">
        <w:tblPrEx>
          <w:tblCellMar>
            <w:left w:w="107" w:type="dxa"/>
            <w:right w:w="107" w:type="dxa"/>
          </w:tblCellMar>
        </w:tblPrEx>
        <w:trPr>
          <w:gridAfter w:val="1"/>
          <w:wAfter w:w="34" w:type="dxa"/>
          <w:cantSplit/>
          <w:trHeight w:val="480"/>
        </w:trPr>
        <w:tc>
          <w:tcPr>
            <w:tcW w:w="2269" w:type="dxa"/>
          </w:tcPr>
          <w:p w14:paraId="503546C3" w14:textId="74D6FE06" w:rsidR="00226069" w:rsidRDefault="00226069" w:rsidP="00226069">
            <w:pPr>
              <w:keepNext/>
              <w:rPr>
                <w:szCs w:val="20"/>
              </w:rPr>
            </w:pPr>
            <w:proofErr w:type="spellStart"/>
            <w:r>
              <w:rPr>
                <w:szCs w:val="20"/>
              </w:rPr>
              <w:t>Labut</w:t>
            </w:r>
            <w:proofErr w:type="spellEnd"/>
            <w:r>
              <w:rPr>
                <w:szCs w:val="20"/>
              </w:rPr>
              <w:t>, Cameron</w:t>
            </w:r>
          </w:p>
        </w:tc>
        <w:tc>
          <w:tcPr>
            <w:tcW w:w="2733" w:type="dxa"/>
          </w:tcPr>
          <w:p w14:paraId="26E88FF7" w14:textId="3DB1B882" w:rsidR="00226069" w:rsidRDefault="00226069" w:rsidP="00226069">
            <w:pPr>
              <w:keepNext/>
              <w:jc w:val="center"/>
              <w:rPr>
                <w:color w:val="000000"/>
              </w:rPr>
            </w:pPr>
            <w:r>
              <w:rPr>
                <w:szCs w:val="20"/>
              </w:rPr>
              <w:t>Developer</w:t>
            </w:r>
          </w:p>
        </w:tc>
        <w:tc>
          <w:tcPr>
            <w:tcW w:w="2610" w:type="dxa"/>
          </w:tcPr>
          <w:p w14:paraId="42E7CA80" w14:textId="77777777" w:rsidR="00226069" w:rsidRDefault="00226069" w:rsidP="00226069">
            <w:pPr>
              <w:keepNext/>
              <w:jc w:val="center"/>
            </w:pPr>
          </w:p>
        </w:tc>
        <w:tc>
          <w:tcPr>
            <w:tcW w:w="1710" w:type="dxa"/>
          </w:tcPr>
          <w:p w14:paraId="51506D30" w14:textId="2A44A689" w:rsidR="00226069" w:rsidRDefault="00226069" w:rsidP="00226069">
            <w:pPr>
              <w:keepNext/>
              <w:jc w:val="center"/>
            </w:pPr>
            <w:r>
              <w:rPr>
                <w:szCs w:val="20"/>
              </w:rPr>
              <w:t>10/28/19</w:t>
            </w:r>
          </w:p>
        </w:tc>
      </w:tr>
      <w:tr w:rsidR="00226069" w14:paraId="6E5525E3" w14:textId="77777777" w:rsidTr="002C475A">
        <w:tblPrEx>
          <w:tblCellMar>
            <w:left w:w="107" w:type="dxa"/>
            <w:right w:w="107" w:type="dxa"/>
          </w:tblCellMar>
        </w:tblPrEx>
        <w:trPr>
          <w:gridAfter w:val="1"/>
          <w:wAfter w:w="34" w:type="dxa"/>
          <w:cantSplit/>
          <w:trHeight w:val="480"/>
        </w:trPr>
        <w:tc>
          <w:tcPr>
            <w:tcW w:w="2269" w:type="dxa"/>
          </w:tcPr>
          <w:p w14:paraId="0A0F54CA" w14:textId="539B5DFD" w:rsidR="00226069" w:rsidRDefault="00226069" w:rsidP="00226069">
            <w:pPr>
              <w:keepNext/>
              <w:rPr>
                <w:szCs w:val="20"/>
              </w:rPr>
            </w:pPr>
            <w:proofErr w:type="spellStart"/>
            <w:r>
              <w:rPr>
                <w:szCs w:val="20"/>
              </w:rPr>
              <w:t>Majzoub</w:t>
            </w:r>
            <w:proofErr w:type="spellEnd"/>
            <w:r>
              <w:rPr>
                <w:szCs w:val="20"/>
              </w:rPr>
              <w:t xml:space="preserve">, Mostafa El </w:t>
            </w:r>
          </w:p>
        </w:tc>
        <w:tc>
          <w:tcPr>
            <w:tcW w:w="2733" w:type="dxa"/>
          </w:tcPr>
          <w:p w14:paraId="0934924B" w14:textId="6600395A" w:rsidR="00226069" w:rsidRDefault="00226069" w:rsidP="00226069">
            <w:pPr>
              <w:keepNext/>
              <w:jc w:val="center"/>
              <w:rPr>
                <w:color w:val="000000"/>
              </w:rPr>
            </w:pPr>
            <w:r>
              <w:rPr>
                <w:szCs w:val="20"/>
              </w:rPr>
              <w:t>Developer</w:t>
            </w:r>
          </w:p>
        </w:tc>
        <w:tc>
          <w:tcPr>
            <w:tcW w:w="2610" w:type="dxa"/>
          </w:tcPr>
          <w:p w14:paraId="40DCF09B" w14:textId="7A44E917" w:rsidR="00226069" w:rsidRDefault="00226069" w:rsidP="00226069">
            <w:pPr>
              <w:keepNext/>
              <w:jc w:val="center"/>
            </w:pPr>
            <w:r>
              <w:t>M.M.</w:t>
            </w:r>
          </w:p>
        </w:tc>
        <w:tc>
          <w:tcPr>
            <w:tcW w:w="1710" w:type="dxa"/>
          </w:tcPr>
          <w:p w14:paraId="77074E56" w14:textId="26B59550" w:rsidR="00226069" w:rsidRDefault="00226069" w:rsidP="00226069">
            <w:pPr>
              <w:keepNext/>
              <w:jc w:val="center"/>
            </w:pPr>
            <w:r>
              <w:rPr>
                <w:szCs w:val="20"/>
              </w:rPr>
              <w:t>10/28/19</w:t>
            </w:r>
          </w:p>
        </w:tc>
      </w:tr>
    </w:tbl>
    <w:p w14:paraId="7BD3144A" w14:textId="77777777" w:rsidR="005E2639" w:rsidRDefault="005E2639">
      <w:pPr>
        <w:pStyle w:val="Heading1"/>
        <w:numPr>
          <w:ilvl w:val="0"/>
          <w:numId w:val="0"/>
        </w:numPr>
      </w:pPr>
      <w:r>
        <w:t xml:space="preserve"> </w:t>
      </w:r>
    </w:p>
    <w:p w14:paraId="6BBE4893" w14:textId="77777777" w:rsidR="005E2639" w:rsidRDefault="005E2639">
      <w:pPr>
        <w:pStyle w:val="Heading2"/>
        <w:numPr>
          <w:ilvl w:val="0"/>
          <w:numId w:val="0"/>
        </w:numPr>
      </w:pPr>
    </w:p>
    <w:p w14:paraId="7DF32C9B" w14:textId="77777777" w:rsidR="005E2639" w:rsidRDefault="005E2639">
      <w:pPr>
        <w:pStyle w:val="Heading1"/>
        <w:numPr>
          <w:ilvl w:val="0"/>
          <w:numId w:val="0"/>
        </w:numPr>
        <w:rPr>
          <w:color w:val="0000FF"/>
        </w:rPr>
      </w:pPr>
    </w:p>
    <w:p w14:paraId="7503243A" w14:textId="77777777" w:rsidR="005E2639" w:rsidRDefault="005E2639">
      <w:pPr>
        <w:rPr>
          <w:color w:val="000000"/>
        </w:rPr>
      </w:pPr>
    </w:p>
    <w:sectPr w:rsidR="005E2639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584" w:right="1440" w:bottom="1440" w:left="1440" w:header="432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9A96DB" w14:textId="77777777" w:rsidR="00FD6228" w:rsidRDefault="00FD6228">
      <w:r>
        <w:separator/>
      </w:r>
    </w:p>
  </w:endnote>
  <w:endnote w:type="continuationSeparator" w:id="0">
    <w:p w14:paraId="3FFC8DB2" w14:textId="77777777" w:rsidR="00FD6228" w:rsidRDefault="00FD6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"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0E531" w14:textId="03B47BD8" w:rsidR="00F67377" w:rsidRDefault="00F67377" w:rsidP="00B80FEB">
    <w:pPr>
      <w:pStyle w:val="Footer"/>
      <w:spacing w:after="0"/>
      <w:rPr>
        <w:rStyle w:val="PageNumber"/>
        <w:rFonts w:ascii="Times New Roman" w:hAnsi="Times New Roman"/>
        <w:szCs w:val="16"/>
      </w:rPr>
    </w:pPr>
    <w:r>
      <w:rPr>
        <w:rStyle w:val="PageNumber"/>
        <w:rFonts w:ascii="Times New Roman" w:hAnsi="Times New Roman"/>
      </w:rPr>
      <w:t xml:space="preserve">Originator:  </w:t>
    </w:r>
    <w:r w:rsidR="007C053B" w:rsidRPr="007C053B">
      <w:rPr>
        <w:rFonts w:ascii="Times New Roman" w:hAnsi="Times New Roman"/>
        <w:lang w:val="en"/>
      </w:rPr>
      <w:t xml:space="preserve">Mostafa </w:t>
    </w:r>
    <w:proofErr w:type="spellStart"/>
    <w:r w:rsidR="007C053B" w:rsidRPr="007C053B">
      <w:rPr>
        <w:rFonts w:ascii="Times New Roman" w:hAnsi="Times New Roman"/>
        <w:lang w:val="en"/>
      </w:rPr>
      <w:t>ELMajzoub</w:t>
    </w:r>
    <w:proofErr w:type="spellEnd"/>
    <w:r w:rsidR="007C053B" w:rsidRPr="007C053B">
      <w:rPr>
        <w:rFonts w:ascii="Times New Roman" w:hAnsi="Times New Roman"/>
      </w:rPr>
      <w:t xml:space="preserve"> </w:t>
    </w:r>
    <w:r w:rsidR="007C053B">
      <w:rPr>
        <w:rStyle w:val="PageNumber"/>
        <w:rFonts w:ascii="Times New Roman" w:hAnsi="Times New Roman"/>
      </w:rPr>
      <w:t>/The Goats</w:t>
    </w:r>
    <w:r>
      <w:rPr>
        <w:rStyle w:val="PageNumber"/>
        <w:rFonts w:ascii="Times New Roman" w:hAnsi="Times New Roman"/>
      </w:rPr>
      <w:tab/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 w:rsidR="00292874">
      <w:rPr>
        <w:rStyle w:val="PageNumber"/>
        <w:rFonts w:ascii="Times New Roman" w:hAnsi="Times New Roman"/>
        <w:noProof/>
      </w:rPr>
      <w:t>2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  <w:sz w:val="14"/>
      </w:rPr>
      <w:t xml:space="preserve"> of </w:t>
    </w:r>
    <w:r>
      <w:rPr>
        <w:rStyle w:val="PageNumber"/>
        <w:rFonts w:ascii="Times New Roman" w:hAnsi="Times New Roman"/>
        <w:sz w:val="14"/>
      </w:rPr>
      <w:fldChar w:fldCharType="begin"/>
    </w:r>
    <w:r>
      <w:rPr>
        <w:rStyle w:val="PageNumber"/>
        <w:rFonts w:ascii="Times New Roman" w:hAnsi="Times New Roman"/>
        <w:sz w:val="14"/>
      </w:rPr>
      <w:instrText xml:space="preserve"> NUMPAGES  \* MERGEFORMAT </w:instrText>
    </w:r>
    <w:r>
      <w:rPr>
        <w:rStyle w:val="PageNumber"/>
        <w:rFonts w:ascii="Times New Roman" w:hAnsi="Times New Roman"/>
        <w:sz w:val="14"/>
      </w:rPr>
      <w:fldChar w:fldCharType="separate"/>
    </w:r>
    <w:r w:rsidR="00292874" w:rsidRPr="00292874">
      <w:rPr>
        <w:rStyle w:val="PageNumber"/>
        <w:noProof/>
      </w:rPr>
      <w:t>5</w:t>
    </w:r>
    <w:r>
      <w:rPr>
        <w:rStyle w:val="PageNumber"/>
        <w:rFonts w:ascii="Times New Roman" w:hAnsi="Times New Roman"/>
        <w:sz w:val="14"/>
      </w:rPr>
      <w:fldChar w:fldCharType="end"/>
    </w:r>
    <w:r>
      <w:rPr>
        <w:rStyle w:val="PageNumber"/>
        <w:rFonts w:ascii="Times New Roman" w:hAnsi="Times New Roman"/>
      </w:rPr>
      <w:tab/>
      <w:t xml:space="preserve">Date Created: </w:t>
    </w:r>
    <w:r w:rsidR="00282892">
      <w:rPr>
        <w:rStyle w:val="PageNumber"/>
        <w:rFonts w:ascii="Times New Roman" w:hAnsi="Times New Roman"/>
      </w:rPr>
      <w:t>10/28/19</w:t>
    </w:r>
    <w:r>
      <w:rPr>
        <w:rStyle w:val="PageNumber"/>
        <w:rFonts w:ascii="Times New Roman" w:hAnsi="Times New Roman"/>
      </w:rPr>
      <w:t xml:space="preserve"> </w:t>
    </w:r>
    <w:r>
      <w:rPr>
        <w:rStyle w:val="PageNumber"/>
        <w:rFonts w:ascii="Times New Roman" w:hAnsi="Times New Roman"/>
      </w:rPr>
      <w:br/>
    </w: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Date Revised: </w:t>
    </w:r>
    <w:r w:rsidR="00282892">
      <w:rPr>
        <w:rStyle w:val="PageNumber"/>
        <w:rFonts w:ascii="Times New Roman" w:hAnsi="Times New Roman"/>
      </w:rPr>
      <w:t>10/28/19</w:t>
    </w:r>
  </w:p>
  <w:p w14:paraId="15157573" w14:textId="17B18125" w:rsidR="00F67377" w:rsidRDefault="00F67377" w:rsidP="00B80FEB">
    <w:pPr>
      <w:pStyle w:val="Footer"/>
      <w:spacing w:after="0"/>
    </w:pP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Version Number: </w:t>
    </w:r>
    <w:r w:rsidR="00282892">
      <w:rPr>
        <w:rStyle w:val="PageNumber"/>
        <w:rFonts w:ascii="Times New Roman" w:hAnsi="Times New Roman"/>
      </w:rPr>
      <w:t>1.0.0</w:t>
    </w:r>
    <w:r>
      <w:rPr>
        <w:rStyle w:val="PageNumber"/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CFC34" w14:textId="355397C3" w:rsidR="00F67377" w:rsidRPr="007C053B" w:rsidRDefault="00F67377">
    <w:pPr>
      <w:pStyle w:val="Footer"/>
      <w:spacing w:after="0"/>
      <w:rPr>
        <w:rStyle w:val="PageNumber"/>
      </w:rPr>
    </w:pPr>
    <w:r>
      <w:rPr>
        <w:rStyle w:val="PageNumber"/>
        <w:rFonts w:ascii="Times New Roman" w:hAnsi="Times New Roman"/>
      </w:rPr>
      <w:t xml:space="preserve">Originator:  </w:t>
    </w:r>
    <w:r w:rsidR="007C053B" w:rsidRPr="007C053B">
      <w:rPr>
        <w:rFonts w:ascii="Times New Roman" w:hAnsi="Times New Roman"/>
        <w:lang w:val="en"/>
      </w:rPr>
      <w:t xml:space="preserve">Mostafa </w:t>
    </w:r>
    <w:proofErr w:type="spellStart"/>
    <w:r w:rsidR="007C053B" w:rsidRPr="007C053B">
      <w:rPr>
        <w:rFonts w:ascii="Times New Roman" w:hAnsi="Times New Roman"/>
        <w:lang w:val="en"/>
      </w:rPr>
      <w:t>ELMajzoub</w:t>
    </w:r>
    <w:proofErr w:type="spellEnd"/>
    <w:r w:rsidR="007C053B" w:rsidRPr="007C053B">
      <w:rPr>
        <w:rFonts w:ascii="Times New Roman" w:hAnsi="Times New Roman"/>
      </w:rPr>
      <w:t xml:space="preserve"> </w:t>
    </w:r>
    <w:r w:rsidR="007C053B">
      <w:rPr>
        <w:rStyle w:val="PageNumber"/>
        <w:rFonts w:ascii="Times New Roman" w:hAnsi="Times New Roman"/>
      </w:rPr>
      <w:t>/The Goats</w:t>
    </w:r>
    <w:r>
      <w:rPr>
        <w:rStyle w:val="PageNumber"/>
        <w:rFonts w:ascii="Times New Roman" w:hAnsi="Times New Roman"/>
      </w:rPr>
      <w:tab/>
      <w:t xml:space="preserve">Page </w:t>
    </w: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 PAGE </w:instrText>
    </w:r>
    <w:r>
      <w:rPr>
        <w:rStyle w:val="PageNumber"/>
        <w:rFonts w:ascii="Times New Roman" w:hAnsi="Times New Roman"/>
      </w:rPr>
      <w:fldChar w:fldCharType="separate"/>
    </w:r>
    <w:r w:rsidR="0029287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  <w:r>
      <w:rPr>
        <w:rStyle w:val="PageNumber"/>
        <w:rFonts w:ascii="Times New Roman" w:hAnsi="Times New Roman"/>
        <w:sz w:val="14"/>
      </w:rPr>
      <w:t xml:space="preserve"> of </w:t>
    </w:r>
    <w:r>
      <w:rPr>
        <w:rStyle w:val="PageNumber"/>
        <w:rFonts w:ascii="Times New Roman" w:hAnsi="Times New Roman"/>
        <w:sz w:val="14"/>
      </w:rPr>
      <w:fldChar w:fldCharType="begin"/>
    </w:r>
    <w:r>
      <w:rPr>
        <w:rStyle w:val="PageNumber"/>
        <w:rFonts w:ascii="Times New Roman" w:hAnsi="Times New Roman"/>
        <w:sz w:val="14"/>
      </w:rPr>
      <w:instrText xml:space="preserve"> NUMPAGES  \* MERGEFORMAT </w:instrText>
    </w:r>
    <w:r>
      <w:rPr>
        <w:rStyle w:val="PageNumber"/>
        <w:rFonts w:ascii="Times New Roman" w:hAnsi="Times New Roman"/>
        <w:sz w:val="14"/>
      </w:rPr>
      <w:fldChar w:fldCharType="separate"/>
    </w:r>
    <w:r w:rsidR="00292874" w:rsidRPr="00292874">
      <w:rPr>
        <w:rStyle w:val="PageNumber"/>
        <w:noProof/>
      </w:rPr>
      <w:t>2</w:t>
    </w:r>
    <w:r>
      <w:rPr>
        <w:rStyle w:val="PageNumber"/>
        <w:rFonts w:ascii="Times New Roman" w:hAnsi="Times New Roman"/>
        <w:sz w:val="14"/>
      </w:rPr>
      <w:fldChar w:fldCharType="end"/>
    </w:r>
    <w:r>
      <w:rPr>
        <w:rStyle w:val="PageNumber"/>
        <w:rFonts w:ascii="Times New Roman" w:hAnsi="Times New Roman"/>
      </w:rPr>
      <w:tab/>
      <w:t xml:space="preserve">Date Created: </w:t>
    </w:r>
    <w:r w:rsidR="00FE2C69">
      <w:rPr>
        <w:rStyle w:val="PageNumber"/>
        <w:rFonts w:ascii="Times New Roman" w:hAnsi="Times New Roman"/>
      </w:rPr>
      <w:t>10/28/19</w:t>
    </w:r>
    <w:r>
      <w:rPr>
        <w:rStyle w:val="PageNumber"/>
        <w:rFonts w:ascii="Times New Roman" w:hAnsi="Times New Roman"/>
      </w:rPr>
      <w:br/>
    </w: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Date Revised: </w:t>
    </w:r>
    <w:r w:rsidR="00FE2C69">
      <w:rPr>
        <w:rStyle w:val="PageNumber"/>
        <w:rFonts w:ascii="Times New Roman" w:hAnsi="Times New Roman"/>
      </w:rPr>
      <w:t xml:space="preserve">10/28/19 </w:t>
    </w:r>
  </w:p>
  <w:p w14:paraId="42545059" w14:textId="308DDBB7" w:rsidR="00F67377" w:rsidRDefault="00F67377">
    <w:pPr>
      <w:pStyle w:val="Footer"/>
      <w:spacing w:after="0"/>
    </w:pP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  <w:t xml:space="preserve">Version Number: </w:t>
    </w:r>
    <w:r w:rsidR="00C57CB8">
      <w:rPr>
        <w:rStyle w:val="PageNumber"/>
        <w:rFonts w:ascii="Times New Roman" w:hAnsi="Times New Roman"/>
      </w:rPr>
      <w:t>1.0.0</w:t>
    </w:r>
    <w:r>
      <w:rPr>
        <w:rStyle w:val="PageNumber"/>
        <w:rFonts w:ascii="Times New Roman" w:hAnsi="Times New Roman"/>
      </w:rPr>
      <w:tab/>
    </w:r>
    <w:r>
      <w:rPr>
        <w:rStyle w:val="PageNumber"/>
        <w:rFonts w:ascii="Times New Roman" w:hAnsi="Times New Roman"/>
      </w:rPr>
      <w:tab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D04C5" w14:textId="77777777" w:rsidR="00FD6228" w:rsidRDefault="00FD6228">
      <w:r>
        <w:separator/>
      </w:r>
    </w:p>
  </w:footnote>
  <w:footnote w:type="continuationSeparator" w:id="0">
    <w:p w14:paraId="562F86E1" w14:textId="77777777" w:rsidR="00FD6228" w:rsidRDefault="00FD6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9"/>
      <w:gridCol w:w="7633"/>
    </w:tblGrid>
    <w:tr w:rsidR="00F67377" w14:paraId="4BB7CE28" w14:textId="77777777">
      <w:trPr>
        <w:trHeight w:val="562"/>
      </w:trPr>
      <w:tc>
        <w:tcPr>
          <w:tcW w:w="1899" w:type="dxa"/>
          <w:tcBorders>
            <w:bottom w:val="nil"/>
          </w:tcBorders>
        </w:tcPr>
        <w:p w14:paraId="1706E46B" w14:textId="0019FC91" w:rsidR="00F67377" w:rsidRDefault="000612FD" w:rsidP="00B80FEB">
          <w:pPr>
            <w:pStyle w:val="Header"/>
          </w:pPr>
          <w:r>
            <w:t>The Goats</w:t>
          </w:r>
        </w:p>
        <w:p w14:paraId="7E758840" w14:textId="77777777" w:rsidR="00F67377" w:rsidRDefault="00F67377">
          <w:pPr>
            <w:pStyle w:val="Header"/>
            <w:rPr>
              <w:b/>
            </w:rPr>
          </w:pPr>
        </w:p>
      </w:tc>
      <w:tc>
        <w:tcPr>
          <w:tcW w:w="7633" w:type="dxa"/>
          <w:tcBorders>
            <w:bottom w:val="nil"/>
          </w:tcBorders>
        </w:tcPr>
        <w:p w14:paraId="5566EBB6" w14:textId="2DF7C4F9" w:rsidR="00F67377" w:rsidRDefault="000612FD">
          <w:pPr>
            <w:pStyle w:val="Header"/>
            <w:pBdr>
              <w:bottom w:val="single" w:sz="4" w:space="1" w:color="auto"/>
            </w:pBdr>
            <w:spacing w:after="0"/>
            <w:rPr>
              <w:b/>
            </w:rPr>
          </w:pPr>
          <w:r w:rsidRPr="000612FD">
            <w:rPr>
              <w:b/>
            </w:rPr>
            <w:t xml:space="preserve">CIS 375 – Fall 2019 Term Project - BRAINS    </w:t>
          </w:r>
        </w:p>
        <w:p w14:paraId="686D7F41" w14:textId="0688B64D" w:rsidR="00F67377" w:rsidRDefault="00F67377">
          <w:pPr>
            <w:pStyle w:val="Header"/>
            <w:spacing w:after="0"/>
            <w:rPr>
              <w:b/>
              <w:i/>
            </w:rPr>
          </w:pPr>
          <w:r>
            <w:rPr>
              <w:b/>
              <w:i/>
            </w:rPr>
            <w:t xml:space="preserve">Use Case Specification Document </w:t>
          </w:r>
          <w:r w:rsidR="000612FD">
            <w:rPr>
              <w:b/>
              <w:i/>
            </w:rPr>
            <w:t xml:space="preserve">3 </w:t>
          </w:r>
          <w:r w:rsidR="000612FD">
            <w:rPr>
              <w:b/>
              <w:i/>
              <w:color w:val="000000"/>
            </w:rPr>
            <w:t>Question Maintenance</w:t>
          </w:r>
        </w:p>
      </w:tc>
    </w:tr>
  </w:tbl>
  <w:p w14:paraId="656CC3CC" w14:textId="77777777" w:rsidR="00F67377" w:rsidRDefault="00F67377">
    <w:pPr>
      <w:tabs>
        <w:tab w:val="left" w:pos="268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D7E633" w14:textId="132C8589" w:rsidR="00F67377" w:rsidRDefault="007C053B">
    <w:pPr>
      <w:pStyle w:val="Header"/>
    </w:pPr>
    <w:bookmarkStart w:id="55" w:name="_Hlk23245166"/>
    <w:bookmarkStart w:id="56" w:name="_Hlk23245167"/>
    <w:r>
      <w:t>The Goats</w:t>
    </w:r>
    <w:bookmarkEnd w:id="55"/>
    <w:bookmarkEnd w:id="56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2D9"/>
    <w:multiLevelType w:val="multilevel"/>
    <w:tmpl w:val="461AC6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105532"/>
    <w:multiLevelType w:val="hybridMultilevel"/>
    <w:tmpl w:val="49DCD2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3447"/>
    <w:multiLevelType w:val="hybridMultilevel"/>
    <w:tmpl w:val="649C14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5B4257"/>
    <w:multiLevelType w:val="multilevel"/>
    <w:tmpl w:val="8D14C17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B32BAE"/>
    <w:multiLevelType w:val="hybridMultilevel"/>
    <w:tmpl w:val="B532B1B0"/>
    <w:lvl w:ilvl="0" w:tplc="3DA2DD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54156F9"/>
    <w:multiLevelType w:val="hybridMultilevel"/>
    <w:tmpl w:val="9998F6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AD2359"/>
    <w:multiLevelType w:val="hybridMultilevel"/>
    <w:tmpl w:val="4B80D8A8"/>
    <w:lvl w:ilvl="0" w:tplc="3DA2DD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DAB5D0C"/>
    <w:multiLevelType w:val="multilevel"/>
    <w:tmpl w:val="CA2C80D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7"/>
      <w:numFmt w:val="bullet"/>
      <w:lvlText w:val="-"/>
      <w:lvlJc w:val="left"/>
      <w:pPr>
        <w:ind w:left="270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B60D63"/>
    <w:multiLevelType w:val="multilevel"/>
    <w:tmpl w:val="CC44E85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5C4046BD"/>
    <w:multiLevelType w:val="hybridMultilevel"/>
    <w:tmpl w:val="26702218"/>
    <w:lvl w:ilvl="0" w:tplc="04090001">
      <w:start w:val="1"/>
      <w:numFmt w:val="bullet"/>
      <w:lvlText w:val=""/>
      <w:lvlJc w:val="left"/>
      <w:pPr>
        <w:tabs>
          <w:tab w:val="num" w:pos="771"/>
        </w:tabs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1"/>
        </w:tabs>
        <w:ind w:left="14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1"/>
        </w:tabs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1"/>
        </w:tabs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1"/>
        </w:tabs>
        <w:ind w:left="36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1"/>
        </w:tabs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1"/>
        </w:tabs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1"/>
        </w:tabs>
        <w:ind w:left="58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1"/>
        </w:tabs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67197373"/>
    <w:multiLevelType w:val="hybridMultilevel"/>
    <w:tmpl w:val="8D509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9"/>
  </w:num>
  <w:num w:numId="5">
    <w:abstractNumId w:val="6"/>
  </w:num>
  <w:num w:numId="6">
    <w:abstractNumId w:val="4"/>
  </w:num>
  <w:num w:numId="7">
    <w:abstractNumId w:val="10"/>
  </w:num>
  <w:num w:numId="8">
    <w:abstractNumId w:val="0"/>
  </w:num>
  <w:num w:numId="9">
    <w:abstractNumId w:val="3"/>
  </w:num>
  <w:num w:numId="10">
    <w:abstractNumId w:val="7"/>
  </w:num>
  <w:num w:numId="11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5"/>
  <w:drawingGridVerticalSpacing w:val="187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927"/>
    <w:rsid w:val="000612FD"/>
    <w:rsid w:val="0008369A"/>
    <w:rsid w:val="000D471D"/>
    <w:rsid w:val="00112AC0"/>
    <w:rsid w:val="001145E9"/>
    <w:rsid w:val="001E1ACF"/>
    <w:rsid w:val="001E38DB"/>
    <w:rsid w:val="002126C4"/>
    <w:rsid w:val="00226069"/>
    <w:rsid w:val="00261D05"/>
    <w:rsid w:val="0027689E"/>
    <w:rsid w:val="00282892"/>
    <w:rsid w:val="0029006C"/>
    <w:rsid w:val="00292874"/>
    <w:rsid w:val="002B63B2"/>
    <w:rsid w:val="002C475A"/>
    <w:rsid w:val="00357727"/>
    <w:rsid w:val="003752DB"/>
    <w:rsid w:val="003B0050"/>
    <w:rsid w:val="003E0808"/>
    <w:rsid w:val="004309C3"/>
    <w:rsid w:val="0045018E"/>
    <w:rsid w:val="00485FD8"/>
    <w:rsid w:val="005477C8"/>
    <w:rsid w:val="00593B05"/>
    <w:rsid w:val="005B2ECD"/>
    <w:rsid w:val="005D3F19"/>
    <w:rsid w:val="005E2639"/>
    <w:rsid w:val="00637A6E"/>
    <w:rsid w:val="0069098B"/>
    <w:rsid w:val="006A6E72"/>
    <w:rsid w:val="006F510B"/>
    <w:rsid w:val="00747CA9"/>
    <w:rsid w:val="00785C01"/>
    <w:rsid w:val="007B7D59"/>
    <w:rsid w:val="007C053B"/>
    <w:rsid w:val="00831AC8"/>
    <w:rsid w:val="0083575E"/>
    <w:rsid w:val="00846B6B"/>
    <w:rsid w:val="00906EDF"/>
    <w:rsid w:val="00941CD2"/>
    <w:rsid w:val="00961650"/>
    <w:rsid w:val="00990FDC"/>
    <w:rsid w:val="00996D18"/>
    <w:rsid w:val="009E1107"/>
    <w:rsid w:val="00A16BDA"/>
    <w:rsid w:val="00A87E83"/>
    <w:rsid w:val="00A93927"/>
    <w:rsid w:val="00AB2920"/>
    <w:rsid w:val="00B65D8B"/>
    <w:rsid w:val="00B80FEB"/>
    <w:rsid w:val="00B966D7"/>
    <w:rsid w:val="00BC2593"/>
    <w:rsid w:val="00BC4708"/>
    <w:rsid w:val="00C57CB8"/>
    <w:rsid w:val="00CC2FD9"/>
    <w:rsid w:val="00CE3BF7"/>
    <w:rsid w:val="00D21479"/>
    <w:rsid w:val="00D45A89"/>
    <w:rsid w:val="00D57A41"/>
    <w:rsid w:val="00D8570D"/>
    <w:rsid w:val="00DD362A"/>
    <w:rsid w:val="00E033BC"/>
    <w:rsid w:val="00E0519E"/>
    <w:rsid w:val="00EC1F62"/>
    <w:rsid w:val="00ED44AD"/>
    <w:rsid w:val="00EF3DE0"/>
    <w:rsid w:val="00F53F3F"/>
    <w:rsid w:val="00F66EEE"/>
    <w:rsid w:val="00F67377"/>
    <w:rsid w:val="00F97BB0"/>
    <w:rsid w:val="00FC39EC"/>
    <w:rsid w:val="00FD6228"/>
    <w:rsid w:val="00FE2C69"/>
    <w:rsid w:val="00FF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FAAA4A"/>
  <w15:chartTrackingRefBased/>
  <w15:docId w15:val="{4718DFE1-39F7-43DE-827A-EA8EB768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spacing w:after="240"/>
    </w:pPr>
    <w:rPr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4"/>
    </w:rPr>
  </w:style>
  <w:style w:type="paragraph" w:styleId="Heading2">
    <w:name w:val="heading 2"/>
    <w:basedOn w:val="Heading1"/>
    <w:next w:val="Normal"/>
    <w:qFormat/>
    <w:pPr>
      <w:widowControl w:val="0"/>
      <w:numPr>
        <w:ilvl w:val="1"/>
      </w:numPr>
      <w:spacing w:after="120" w:line="240" w:lineRule="atLeast"/>
      <w:outlineLvl w:val="1"/>
    </w:pPr>
    <w:rPr>
      <w:bCs w:val="0"/>
      <w:sz w:val="20"/>
      <w:szCs w:val="20"/>
    </w:rPr>
  </w:style>
  <w:style w:type="paragraph" w:styleId="Heading3">
    <w:name w:val="heading 3"/>
    <w:basedOn w:val="Heading1"/>
    <w:next w:val="Normal"/>
    <w:qFormat/>
    <w:pPr>
      <w:widowControl w:val="0"/>
      <w:spacing w:before="120" w:after="60" w:line="240" w:lineRule="atLeast"/>
      <w:outlineLvl w:val="2"/>
    </w:pPr>
    <w:rPr>
      <w:rFonts w:ascii="Arial" w:hAnsi="Arial"/>
      <w:bCs w:val="0"/>
      <w:sz w:val="20"/>
      <w:szCs w:val="20"/>
    </w:rPr>
  </w:style>
  <w:style w:type="paragraph" w:styleId="Heading4">
    <w:name w:val="heading 4"/>
    <w:basedOn w:val="Heading1"/>
    <w:next w:val="Normal"/>
    <w:qFormat/>
    <w:pPr>
      <w:widowControl w:val="0"/>
      <w:numPr>
        <w:numId w:val="0"/>
      </w:numPr>
      <w:spacing w:before="120" w:after="60" w:line="240" w:lineRule="atLeast"/>
      <w:ind w:left="504" w:firstLine="720"/>
      <w:outlineLvl w:val="3"/>
    </w:pPr>
    <w:rPr>
      <w:rFonts w:ascii="Arial" w:hAnsi="Arial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widowControl w:val="0"/>
      <w:spacing w:before="240" w:after="60" w:line="240" w:lineRule="atLeast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spacing w:before="240" w:after="60" w:line="240" w:lineRule="atLeast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spacing w:before="240" w:after="60" w:line="240" w:lineRule="atLeast"/>
      <w:outlineLvl w:val="6"/>
    </w:pPr>
    <w:rPr>
      <w:szCs w:val="20"/>
    </w:rPr>
  </w:style>
  <w:style w:type="paragraph" w:styleId="Heading8">
    <w:name w:val="heading 8"/>
    <w:basedOn w:val="Normal"/>
    <w:next w:val="Normal"/>
    <w:qFormat/>
    <w:pPr>
      <w:widowControl w:val="0"/>
      <w:spacing w:before="240" w:after="60" w:line="240" w:lineRule="atLeast"/>
      <w:outlineLvl w:val="7"/>
    </w:pPr>
    <w:rPr>
      <w:i/>
      <w:szCs w:val="20"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InfoBlue">
    <w:name w:val="InfoBlue"/>
    <w:basedOn w:val="Normal"/>
    <w:next w:val="BodyText"/>
    <w:pPr>
      <w:widowControl w:val="0"/>
      <w:spacing w:after="120" w:line="240" w:lineRule="atLeast"/>
      <w:ind w:left="230"/>
    </w:pPr>
    <w:rPr>
      <w:i/>
      <w:color w:val="0000FF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color w:val="FF0000"/>
      <w:szCs w:val="20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Cs w:val="20"/>
    </w:rPr>
  </w:style>
  <w:style w:type="paragraph" w:styleId="TOC1">
    <w:name w:val="toc 1"/>
    <w:basedOn w:val="Normal"/>
    <w:next w:val="Normal"/>
    <w:uiPriority w:val="39"/>
    <w:pPr>
      <w:widowControl w:val="0"/>
      <w:spacing w:before="120" w:after="120"/>
    </w:pPr>
    <w:rPr>
      <w:b/>
      <w:caps/>
      <w:szCs w:val="20"/>
    </w:rPr>
  </w:style>
  <w:style w:type="paragraph" w:styleId="TOC2">
    <w:name w:val="toc 2"/>
    <w:basedOn w:val="Normal"/>
    <w:next w:val="Normal"/>
    <w:uiPriority w:val="39"/>
    <w:pPr>
      <w:widowControl w:val="0"/>
      <w:spacing w:after="0"/>
      <w:ind w:left="202"/>
    </w:pPr>
    <w:rPr>
      <w:szCs w:val="20"/>
    </w:r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autoSpaceDE w:val="0"/>
      <w:autoSpaceDN w:val="0"/>
      <w:adjustRightInd w:val="0"/>
      <w:jc w:val="center"/>
    </w:pPr>
    <w:rPr>
      <w:color w:val="000000"/>
      <w:sz w:val="24"/>
      <w:szCs w:val="28"/>
    </w:rPr>
  </w:style>
  <w:style w:type="paragraph" w:styleId="NormalIndent">
    <w:name w:val="Normal Indent"/>
    <w:basedOn w:val="Normal"/>
    <w:pPr>
      <w:widowControl w:val="0"/>
      <w:spacing w:after="0" w:line="240" w:lineRule="atLeast"/>
      <w:ind w:left="900" w:hanging="900"/>
    </w:pPr>
    <w:rPr>
      <w:szCs w:val="20"/>
    </w:rPr>
  </w:style>
  <w:style w:type="paragraph" w:customStyle="1" w:styleId="DocumentInformation">
    <w:name w:val="Document Information"/>
    <w:basedOn w:val="Normal"/>
    <w:pPr>
      <w:spacing w:after="120"/>
      <w:jc w:val="center"/>
    </w:pPr>
    <w:rPr>
      <w:i/>
      <w:color w:val="C0C0C0"/>
      <w:spacing w:val="-3"/>
      <w:szCs w:val="20"/>
    </w:rPr>
  </w:style>
  <w:style w:type="paragraph" w:styleId="Subtitle">
    <w:name w:val="Subtitle"/>
    <w:basedOn w:val="Title"/>
    <w:next w:val="Normal"/>
    <w:qFormat/>
    <w:pPr>
      <w:keepNext/>
      <w:widowControl/>
      <w:spacing w:after="0"/>
      <w:jc w:val="left"/>
    </w:pPr>
    <w:rPr>
      <w:rFonts w:ascii="Times New Roman" w:hAnsi="Times New Roman"/>
      <w:i/>
      <w:caps/>
      <w:sz w:val="32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</w:pPr>
    <w:rPr>
      <w:spacing w:val="-5"/>
      <w:szCs w:val="20"/>
    </w:rPr>
  </w:style>
  <w:style w:type="paragraph" w:customStyle="1" w:styleId="BodySingle">
    <w:name w:val="Body Single"/>
    <w:pPr>
      <w:widowControl w:val="0"/>
      <w:tabs>
        <w:tab w:val="left" w:pos="375"/>
        <w:tab w:val="left" w:pos="735"/>
        <w:tab w:val="left" w:pos="1080"/>
        <w:tab w:val="left" w:pos="1425"/>
        <w:tab w:val="left" w:pos="1800"/>
        <w:tab w:val="left" w:pos="2160"/>
        <w:tab w:val="left" w:pos="2520"/>
        <w:tab w:val="left" w:pos="2880"/>
      </w:tabs>
    </w:pPr>
    <w:rPr>
      <w:i/>
      <w:snapToGrid w:val="0"/>
      <w:color w:val="0000FF"/>
    </w:rPr>
  </w:style>
  <w:style w:type="paragraph" w:customStyle="1" w:styleId="FrontTitle">
    <w:name w:val="FrontTitle"/>
    <w:pPr>
      <w:widowControl w:val="0"/>
      <w:spacing w:before="144" w:after="144" w:line="480" w:lineRule="atLeast"/>
      <w:jc w:val="center"/>
    </w:pPr>
    <w:rPr>
      <w:b/>
      <w:snapToGrid w:val="0"/>
      <w:color w:val="000000"/>
      <w:sz w:val="28"/>
    </w:rPr>
  </w:style>
  <w:style w:type="paragraph" w:customStyle="1" w:styleId="ColumnHeader">
    <w:name w:val="Column Header"/>
    <w:basedOn w:val="Normal"/>
    <w:next w:val="Normal"/>
    <w:pPr>
      <w:spacing w:after="120"/>
    </w:pPr>
    <w:rPr>
      <w:b/>
    </w:rPr>
  </w:style>
  <w:style w:type="paragraph" w:styleId="BodyText3">
    <w:name w:val="Body Text 3"/>
    <w:basedOn w:val="Normal"/>
    <w:rPr>
      <w:color w:val="0000FF"/>
    </w:rPr>
  </w:style>
  <w:style w:type="paragraph" w:customStyle="1" w:styleId="Keep">
    <w:name w:val="Keep"/>
    <w:pPr>
      <w:keepNext/>
      <w:keepLines/>
      <w:widowControl w:val="0"/>
    </w:pPr>
    <w:rPr>
      <w:rFonts w:ascii="TimesNewRoman" w:hAnsi="TimesNewRoman"/>
      <w:snapToGrid w:val="0"/>
      <w:color w:val="000000"/>
    </w:rPr>
  </w:style>
  <w:style w:type="paragraph" w:styleId="TOC3">
    <w:name w:val="toc 3"/>
    <w:basedOn w:val="Normal"/>
    <w:next w:val="Normal"/>
    <w:autoRedefine/>
    <w:semiHidden/>
    <w:pPr>
      <w:spacing w:after="0"/>
      <w:ind w:left="403"/>
      <w:jc w:val="center"/>
    </w:pPr>
    <w:rPr>
      <w:bCs/>
      <w:i/>
      <w:iCs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Cs w:val="20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paragraph" w:styleId="BodyTextIndent">
    <w:name w:val="Body Text Indent"/>
    <w:basedOn w:val="Normal"/>
    <w:pPr>
      <w:ind w:left="720"/>
    </w:pPr>
    <w:rPr>
      <w:color w:val="FF000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3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una\Documents\Custom%20Office%20Templates\Use_Case_Specificatio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875EC82BFF426640B94E8F020A8E5A4D" ma:contentTypeVersion="0" ma:contentTypeDescription="Page is a system content type template created by the Publishing Resources feature. The column templates from Page will be added to all Pages libraries created by the Publishing feature." ma:contentTypeScope="" ma:versionID="c715df2b0477f7c1f22e2f06b879cf6c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3d2709448c897be42db7f5c22e34dc7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Description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3B9E62-32B6-4707-A435-55C4366FF37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495524DA-F370-4489-9536-993BD0D947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FF5DAA-BA23-415A-B9BB-ABBF7672363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Use_Case_Specification_template.dotx</Template>
  <TotalTime>16</TotalTime>
  <Pages>7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Specification</vt:lpstr>
    </vt:vector>
  </TitlesOfParts>
  <Company>Ford Motor Company</Company>
  <LinksUpToDate>false</LinksUpToDate>
  <CharactersWithSpaces>7150</CharactersWithSpaces>
  <SharedDoc>false</SharedDoc>
  <HLinks>
    <vt:vector size="18" baseType="variant">
      <vt:variant>
        <vt:i4>1114170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_Toc127683415</vt:lpwstr>
      </vt:variant>
      <vt:variant>
        <vt:i4>1114170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_Toc127683413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_Toc127683410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Specification</dc:title>
  <dc:subject/>
  <dc:creator>omuna</dc:creator>
  <cp:keywords/>
  <cp:lastModifiedBy>omuna</cp:lastModifiedBy>
  <cp:revision>75</cp:revision>
  <cp:lastPrinted>2004-08-30T15:43:00Z</cp:lastPrinted>
  <dcterms:created xsi:type="dcterms:W3CDTF">2019-10-29T16:37:00Z</dcterms:created>
  <dcterms:modified xsi:type="dcterms:W3CDTF">2019-10-29T16:56:00Z</dcterms:modified>
  <cp:category>SDM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1666645488</vt:i4>
  </property>
  <property fmtid="{D5CDD505-2E9C-101B-9397-08002B2CF9AE}" pid="3" name="_EmailSubject">
    <vt:lpwstr>Updated Templates</vt:lpwstr>
  </property>
  <property fmtid="{D5CDD505-2E9C-101B-9397-08002B2CF9AE}" pid="4" name="_AuthorEmail">
    <vt:lpwstr>alakkava@ford.com</vt:lpwstr>
  </property>
  <property fmtid="{D5CDD505-2E9C-101B-9397-08002B2CF9AE}" pid="5" name="_AuthorEmailDisplayName">
    <vt:lpwstr>Lakkavaram, Ashok (A.)</vt:lpwstr>
  </property>
  <property fmtid="{D5CDD505-2E9C-101B-9397-08002B2CF9AE}" pid="6" name="_NewReviewCycle">
    <vt:lpwstr/>
  </property>
  <property fmtid="{D5CDD505-2E9C-101B-9397-08002B2CF9AE}" pid="7" name="_PreviousAdHocReviewCycleID">
    <vt:i4>-2043539147</vt:i4>
  </property>
  <property fmtid="{D5CDD505-2E9C-101B-9397-08002B2CF9AE}" pid="8" name="_ReviewingToolsShownOnce">
    <vt:lpwstr/>
  </property>
</Properties>
</file>